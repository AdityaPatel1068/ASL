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E9596F" w14:paraId="551B5BFD" w14:textId="77777777" w:rsidTr="004B7E44">
        <w:trPr>
          <w:trHeight w:val="2536"/>
        </w:trPr>
        <w:tc>
          <w:tcPr>
            <w:tcW w:w="8541" w:type="dxa"/>
            <w:tcBorders>
              <w:top w:val="nil"/>
              <w:left w:val="nil"/>
              <w:bottom w:val="nil"/>
              <w:right w:val="nil"/>
            </w:tcBorders>
          </w:tcPr>
          <w:p w14:paraId="38B310F9" w14:textId="6220D7E3" w:rsidR="004B7E44" w:rsidRPr="00E9596F" w:rsidRDefault="004B7E44" w:rsidP="004B7E44">
            <w:pPr>
              <w:rPr>
                <w:rFonts w:ascii="Times New Roman" w:hAnsi="Times New Roman" w:cs="Times New Roman"/>
              </w:rPr>
            </w:pPr>
            <w:r w:rsidRPr="00E9596F">
              <w:rPr>
                <w:rFonts w:ascii="Times New Roman" w:hAnsi="Times New Roman" w:cs="Times New Roman"/>
                <w:noProof/>
              </w:rPr>
              <mc:AlternateContent>
                <mc:Choice Requires="wps">
                  <w:drawing>
                    <wp:inline distT="0" distB="0" distL="0" distR="0" wp14:anchorId="5C8BE903" wp14:editId="2A3BE87B">
                      <wp:extent cx="4754880" cy="888274"/>
                      <wp:effectExtent l="0" t="0" r="0" b="0"/>
                      <wp:docPr id="8" name="Text Box 8"/>
                      <wp:cNvGraphicFramePr/>
                      <a:graphic xmlns:a="http://schemas.openxmlformats.org/drawingml/2006/main">
                        <a:graphicData uri="http://schemas.microsoft.com/office/word/2010/wordprocessingShape">
                          <wps:wsp>
                            <wps:cNvSpPr txBox="1"/>
                            <wps:spPr>
                              <a:xfrm>
                                <a:off x="0" y="0"/>
                                <a:ext cx="4754880" cy="888274"/>
                              </a:xfrm>
                              <a:prstGeom prst="rect">
                                <a:avLst/>
                              </a:prstGeom>
                              <a:noFill/>
                              <a:ln w="6350">
                                <a:noFill/>
                              </a:ln>
                            </wps:spPr>
                            <wps:txbx>
                              <w:txbxContent>
                                <w:p w14:paraId="7394189E" w14:textId="32355875" w:rsidR="009039E5" w:rsidRPr="00C775BC" w:rsidRDefault="009039E5" w:rsidP="004B7E44">
                                  <w:pPr>
                                    <w:pStyle w:val="Title"/>
                                    <w:rPr>
                                      <w:sz w:val="56"/>
                                      <w:szCs w:val="28"/>
                                    </w:rPr>
                                  </w:pPr>
                                  <w:r w:rsidRPr="00C775BC">
                                    <w:rPr>
                                      <w:sz w:val="56"/>
                                      <w:szCs w:val="28"/>
                                    </w:rPr>
                                    <w:t>Project</w:t>
                                  </w:r>
                                </w:p>
                                <w:p w14:paraId="0791B124" w14:textId="2EB1BC5D" w:rsidR="004B7E44" w:rsidRPr="00C775BC" w:rsidRDefault="009039E5" w:rsidP="004B7E44">
                                  <w:pPr>
                                    <w:pStyle w:val="Title"/>
                                    <w:rPr>
                                      <w:sz w:val="56"/>
                                      <w:szCs w:val="28"/>
                                    </w:rPr>
                                  </w:pPr>
                                  <w:r w:rsidRPr="00C775BC">
                                    <w:rPr>
                                      <w:sz w:val="56"/>
                                      <w:szCs w:val="28"/>
                                    </w:rPr>
                                    <w:t>Machine Learning DS675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C8BE903" id="_x0000_t202" coordsize="21600,21600" o:spt="202" path="m,l,21600r21600,l21600,xe">
                      <v:stroke joinstyle="miter"/>
                      <v:path gradientshapeok="t" o:connecttype="rect"/>
                    </v:shapetype>
                    <v:shape id="Text Box 8" o:spid="_x0000_s1026" type="#_x0000_t202" style="width:374.4pt;height:6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" filled="f" stroked="f" strokeweight=".5pt">
                      <v:textbox>
                        <w:txbxContent>
                          <w:p w14:paraId="7394189E" w14:textId="32355875" w:rsidR="009039E5" w:rsidRPr="00C775BC" w:rsidRDefault="009039E5" w:rsidP="004B7E44">
                            <w:pPr>
                              <w:pStyle w:val="Title"/>
                              <w:rPr>
                                <w:sz w:val="56"/>
                                <w:szCs w:val="28"/>
                              </w:rPr>
                            </w:pPr>
                            <w:r w:rsidRPr="00C775BC">
                              <w:rPr>
                                <w:sz w:val="56"/>
                                <w:szCs w:val="28"/>
                              </w:rPr>
                              <w:t>Project</w:t>
                            </w:r>
                          </w:p>
                          <w:p w14:paraId="0791B124" w14:textId="2EB1BC5D" w:rsidR="004B7E44" w:rsidRPr="00C775BC" w:rsidRDefault="009039E5" w:rsidP="004B7E44">
                            <w:pPr>
                              <w:pStyle w:val="Title"/>
                              <w:rPr>
                                <w:sz w:val="56"/>
                                <w:szCs w:val="28"/>
                              </w:rPr>
                            </w:pPr>
                            <w:r w:rsidRPr="00C775BC">
                              <w:rPr>
                                <w:sz w:val="56"/>
                                <w:szCs w:val="28"/>
                              </w:rPr>
                              <w:t>Machine Learning DS675</w:t>
                            </w:r>
                          </w:p>
                        </w:txbxContent>
                      </v:textbox>
                      <w10:anchorlock/>
                    </v:shape>
                  </w:pict>
                </mc:Fallback>
              </mc:AlternateContent>
            </w:r>
          </w:p>
          <w:p w14:paraId="489EE77D" w14:textId="3EAE4A40" w:rsidR="004B7E44" w:rsidRPr="00E9596F" w:rsidRDefault="004B7E44" w:rsidP="004B7E44">
            <w:pPr>
              <w:rPr>
                <w:rFonts w:ascii="Times New Roman" w:hAnsi="Times New Roman" w:cs="Times New Roman"/>
              </w:rPr>
            </w:pPr>
            <w:r w:rsidRPr="00E9596F">
              <w:rPr>
                <w:rFonts w:ascii="Times New Roman" w:hAnsi="Times New Roman" w:cs="Times New Roman"/>
                <w:noProof/>
              </w:rPr>
              <mc:AlternateContent>
                <mc:Choice Requires="wps">
                  <w:drawing>
                    <wp:inline distT="0" distB="0" distL="0" distR="0" wp14:anchorId="352EBD7F" wp14:editId="2FA72F78">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8AD4EFF"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" strokecolor="white [3212]" strokeweight="6pt">
                      <w10:anchorlock/>
                    </v:line>
                  </w:pict>
                </mc:Fallback>
              </mc:AlternateContent>
            </w:r>
          </w:p>
          <w:p w14:paraId="132387BF" w14:textId="69F9575F" w:rsidR="004B7E44" w:rsidRPr="00E9596F" w:rsidRDefault="004B7E44" w:rsidP="004B7E44">
            <w:pPr>
              <w:rPr>
                <w:rFonts w:ascii="Times New Roman" w:hAnsi="Times New Roman" w:cs="Times New Roman"/>
              </w:rPr>
            </w:pPr>
            <w:r w:rsidRPr="00E9596F">
              <w:rPr>
                <w:rFonts w:ascii="Times New Roman" w:hAnsi="Times New Roman" w:cs="Times New Roman"/>
                <w:noProof/>
              </w:rPr>
              <mc:AlternateContent>
                <mc:Choice Requires="wps">
                  <w:drawing>
                    <wp:inline distT="0" distB="0" distL="0" distR="0" wp14:anchorId="7380177F" wp14:editId="03F76EC5">
                      <wp:extent cx="5138670" cy="1021443"/>
                      <wp:effectExtent l="0" t="0" r="0" b="0"/>
                      <wp:docPr id="3" name="Text Box 3"/>
                      <wp:cNvGraphicFramePr/>
                      <a:graphic xmlns:a="http://schemas.openxmlformats.org/drawingml/2006/main">
                        <a:graphicData uri="http://schemas.microsoft.com/office/word/2010/wordprocessingShape">
                          <wps:wsp>
                            <wps:cNvSpPr txBox="1"/>
                            <wps:spPr>
                              <a:xfrm>
                                <a:off x="0" y="0"/>
                                <a:ext cx="5138670" cy="1021443"/>
                              </a:xfrm>
                              <a:prstGeom prst="rect">
                                <a:avLst/>
                              </a:prstGeom>
                              <a:noFill/>
                              <a:ln w="6350">
                                <a:noFill/>
                              </a:ln>
                            </wps:spPr>
                            <wps:txbx>
                              <w:txbxContent>
                                <w:p w14:paraId="7A416DD4" w14:textId="6744022F" w:rsidR="00C775BC" w:rsidRDefault="009039E5" w:rsidP="00C775BC">
                                  <w:pPr>
                                    <w:pStyle w:val="Subtitle"/>
                                    <w:rPr>
                                      <w:sz w:val="56"/>
                                      <w:szCs w:val="56"/>
                                    </w:rPr>
                                  </w:pPr>
                                  <w:r w:rsidRPr="00C775BC">
                                    <w:rPr>
                                      <w:sz w:val="56"/>
                                      <w:szCs w:val="56"/>
                                    </w:rPr>
                                    <w:t>Milestone 1:</w:t>
                                  </w:r>
                                </w:p>
                                <w:p w14:paraId="2F64551F" w14:textId="3714AC67" w:rsidR="004B7E44" w:rsidRPr="00C775BC" w:rsidRDefault="009039E5" w:rsidP="00C775BC">
                                  <w:pPr>
                                    <w:pStyle w:val="Subtitle"/>
                                    <w:rPr>
                                      <w:sz w:val="56"/>
                                      <w:szCs w:val="56"/>
                                    </w:rPr>
                                  </w:pPr>
                                  <w:r w:rsidRPr="00C775BC">
                                    <w:rPr>
                                      <w:sz w:val="56"/>
                                      <w:szCs w:val="56"/>
                                    </w:rPr>
                                    <w:t>Pick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80177F" id="Text Box 3" o:spid="_x0000_s1027" type="#_x0000_t202" style="width:404.6pt;height:8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" filled="f" stroked="f" strokeweight=".5pt">
                      <v:textbox>
                        <w:txbxContent>
                          <w:p w14:paraId="7A416DD4" w14:textId="6744022F" w:rsidR="00C775BC" w:rsidRDefault="009039E5" w:rsidP="00C775BC">
                            <w:pPr>
                              <w:pStyle w:val="Subtitle"/>
                              <w:rPr>
                                <w:sz w:val="56"/>
                                <w:szCs w:val="56"/>
                              </w:rPr>
                            </w:pPr>
                            <w:r w:rsidRPr="00C775BC">
                              <w:rPr>
                                <w:sz w:val="56"/>
                                <w:szCs w:val="56"/>
                              </w:rPr>
                              <w:t>Milestone 1:</w:t>
                            </w:r>
                          </w:p>
                          <w:p w14:paraId="2F64551F" w14:textId="3714AC67" w:rsidR="004B7E44" w:rsidRPr="00C775BC" w:rsidRDefault="009039E5" w:rsidP="00C775BC">
                            <w:pPr>
                              <w:pStyle w:val="Subtitle"/>
                              <w:rPr>
                                <w:sz w:val="56"/>
                                <w:szCs w:val="56"/>
                              </w:rPr>
                            </w:pPr>
                            <w:r w:rsidRPr="00C775BC">
                              <w:rPr>
                                <w:sz w:val="56"/>
                                <w:szCs w:val="56"/>
                              </w:rPr>
                              <w:t>Pick Datasets</w:t>
                            </w:r>
                          </w:p>
                        </w:txbxContent>
                      </v:textbox>
                      <w10:anchorlock/>
                    </v:shape>
                  </w:pict>
                </mc:Fallback>
              </mc:AlternateContent>
            </w:r>
          </w:p>
        </w:tc>
      </w:tr>
      <w:tr w:rsidR="004B7E44" w:rsidRPr="00E9596F" w14:paraId="47BDE3D9" w14:textId="77777777" w:rsidTr="004B7E44">
        <w:trPr>
          <w:trHeight w:val="3814"/>
        </w:trPr>
        <w:tc>
          <w:tcPr>
            <w:tcW w:w="8541" w:type="dxa"/>
            <w:tcBorders>
              <w:top w:val="nil"/>
              <w:left w:val="nil"/>
              <w:bottom w:val="nil"/>
              <w:right w:val="nil"/>
            </w:tcBorders>
            <w:vAlign w:val="bottom"/>
          </w:tcPr>
          <w:p w14:paraId="15A4DC31" w14:textId="4F10A194" w:rsidR="004B7E44" w:rsidRPr="00E9596F" w:rsidRDefault="004B7E44" w:rsidP="004B7E44">
            <w:pPr>
              <w:rPr>
                <w:rFonts w:ascii="Times New Roman" w:hAnsi="Times New Roman" w:cs="Times New Roman"/>
                <w:noProof/>
              </w:rPr>
            </w:pPr>
          </w:p>
          <w:p w14:paraId="70A01120" w14:textId="520A1D9C" w:rsidR="004B7E44" w:rsidRPr="00E9596F" w:rsidRDefault="004B7E44" w:rsidP="004B7E44">
            <w:pPr>
              <w:rPr>
                <w:rFonts w:ascii="Times New Roman" w:hAnsi="Times New Roman" w:cs="Times New Roman"/>
                <w:noProof/>
              </w:rPr>
            </w:pPr>
          </w:p>
        </w:tc>
      </w:tr>
    </w:tbl>
    <w:p w14:paraId="5ADAD2F9" w14:textId="37FB9BED" w:rsidR="004B7E44" w:rsidRPr="00E9596F" w:rsidRDefault="009039E5" w:rsidP="004B7E44">
      <w:pPr>
        <w:rPr>
          <w:rFonts w:ascii="Times New Roman" w:hAnsi="Times New Roman" w:cs="Times New Roman"/>
        </w:rPr>
      </w:pPr>
      <w:r w:rsidRPr="00E9596F">
        <w:rPr>
          <w:rFonts w:ascii="Times New Roman" w:hAnsi="Times New Roman" w:cs="Times New Roman"/>
          <w:noProof/>
        </w:rPr>
        <w:drawing>
          <wp:anchor distT="0" distB="0" distL="114300" distR="114300" simplePos="0" relativeHeight="251658240" behindDoc="1" locked="0" layoutInCell="1" allowOverlap="1" wp14:anchorId="57F76B75" wp14:editId="0B574C0D">
            <wp:simplePos x="0" y="0"/>
            <wp:positionH relativeFrom="column">
              <wp:posOffset>-2750102</wp:posOffset>
            </wp:positionH>
            <wp:positionV relativeFrom="page">
              <wp:posOffset>0</wp:posOffset>
            </wp:positionV>
            <wp:extent cx="12669535" cy="9799608"/>
            <wp:effectExtent l="0" t="0" r="508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2669535" cy="9799608"/>
                    </a:xfrm>
                    <a:prstGeom prst="rect">
                      <a:avLst/>
                    </a:prstGeom>
                  </pic:spPr>
                </pic:pic>
              </a:graphicData>
            </a:graphic>
            <wp14:sizeRelH relativeFrom="margin">
              <wp14:pctWidth>0</wp14:pctWidth>
            </wp14:sizeRelH>
            <wp14:sizeRelV relativeFrom="margin">
              <wp14:pctHeight>0</wp14:pctHeight>
            </wp14:sizeRelV>
          </wp:anchor>
        </w:drawing>
      </w:r>
    </w:p>
    <w:p w14:paraId="17DC7DD1" w14:textId="68045DCD" w:rsidR="004B7E44" w:rsidRPr="00E9596F" w:rsidRDefault="00C775BC">
      <w:pPr>
        <w:spacing w:after="200"/>
        <w:rPr>
          <w:rFonts w:ascii="Times New Roman" w:hAnsi="Times New Roman" w:cs="Times New Roman"/>
        </w:rPr>
      </w:pPr>
      <w:r w:rsidRPr="00E9596F">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A8F6129" wp14:editId="191A4B4A">
                <wp:simplePos x="0" y="0"/>
                <wp:positionH relativeFrom="column">
                  <wp:posOffset>-732790</wp:posOffset>
                </wp:positionH>
                <wp:positionV relativeFrom="page">
                  <wp:posOffset>8020050</wp:posOffset>
                </wp:positionV>
                <wp:extent cx="3267165" cy="793024"/>
                <wp:effectExtent l="50800" t="0" r="47625" b="96520"/>
                <wp:wrapNone/>
                <wp:docPr id="1614313928" name="Rectangle 1614313928" descr="colored rectangle"/>
                <wp:cNvGraphicFramePr/>
                <a:graphic xmlns:a="http://schemas.openxmlformats.org/drawingml/2006/main">
                  <a:graphicData uri="http://schemas.microsoft.com/office/word/2010/wordprocessingShape">
                    <wps:wsp>
                      <wps:cNvSpPr/>
                      <wps:spPr>
                        <a:xfrm>
                          <a:off x="0" y="0"/>
                          <a:ext cx="3267165" cy="793024"/>
                        </a:xfrm>
                        <a:prstGeom prst="rect">
                          <a:avLst/>
                        </a:prstGeom>
                        <a:solidFill>
                          <a:srgbClr val="032B66"/>
                        </a:solidFill>
                        <a:ln>
                          <a:noFill/>
                        </a:ln>
                        <a:effectLst>
                          <a:outerShdw blurRad="50800" dist="50800" dir="5400000" algn="ctr" rotWithShape="0">
                            <a:srgbClr val="02275D">
                              <a:alpha val="69113"/>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289053B" w14:textId="55ED89EF" w:rsidR="00C775BC" w:rsidRPr="00C775BC" w:rsidRDefault="00C775BC" w:rsidP="00C775BC">
                            <w:pPr>
                              <w:ind w:left="720"/>
                              <w:rPr>
                                <w:b/>
                                <w:bCs/>
                                <w:sz w:val="36"/>
                                <w:szCs w:val="28"/>
                              </w:rPr>
                            </w:pPr>
                            <w:r w:rsidRPr="00C775BC">
                              <w:rPr>
                                <w:b/>
                                <w:bCs/>
                                <w:sz w:val="36"/>
                                <w:szCs w:val="28"/>
                              </w:rPr>
                              <w:t>By: Aditya Patel</w:t>
                            </w:r>
                          </w:p>
                          <w:p w14:paraId="45D31F12" w14:textId="5EB7267D" w:rsidR="00C775BC" w:rsidRPr="00C775BC" w:rsidRDefault="00C775BC" w:rsidP="00C775BC">
                            <w:pPr>
                              <w:ind w:left="720"/>
                              <w:rPr>
                                <w:b/>
                                <w:bCs/>
                                <w:sz w:val="36"/>
                                <w:szCs w:val="28"/>
                              </w:rPr>
                            </w:pPr>
                            <w:r w:rsidRPr="00C775BC">
                              <w:rPr>
                                <w:b/>
                                <w:bCs/>
                                <w:sz w:val="36"/>
                                <w:szCs w:val="28"/>
                              </w:rPr>
                              <w:t>Ap2935@njit.edu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F6129" id="Rectangle 1614313928" o:spid="_x0000_s1028" alt="colored rectangle" style="position:absolute;margin-left:-57.7pt;margin-top:631.5pt;width:257.25pt;height:62.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" fillcolor="#032b66" stroked="f" strokeweight="2pt">
                <v:shadow on="t" color="#02275d" opacity="45293f" offset="0,4pt"/>
                <v:textbox>
                  <w:txbxContent>
                    <w:p w14:paraId="7289053B" w14:textId="55ED89EF" w:rsidR="00C775BC" w:rsidRPr="00C775BC" w:rsidRDefault="00C775BC" w:rsidP="00C775BC">
                      <w:pPr>
                        <w:ind w:left="720"/>
                        <w:rPr>
                          <w:b/>
                          <w:bCs/>
                          <w:sz w:val="36"/>
                          <w:szCs w:val="28"/>
                        </w:rPr>
                      </w:pPr>
                      <w:r w:rsidRPr="00C775BC">
                        <w:rPr>
                          <w:b/>
                          <w:bCs/>
                          <w:sz w:val="36"/>
                          <w:szCs w:val="28"/>
                        </w:rPr>
                        <w:t>By: Aditya Patel</w:t>
                      </w:r>
                    </w:p>
                    <w:p w14:paraId="45D31F12" w14:textId="5EB7267D" w:rsidR="00C775BC" w:rsidRPr="00C775BC" w:rsidRDefault="00C775BC" w:rsidP="00C775BC">
                      <w:pPr>
                        <w:ind w:left="720"/>
                        <w:rPr>
                          <w:b/>
                          <w:bCs/>
                          <w:sz w:val="36"/>
                          <w:szCs w:val="28"/>
                        </w:rPr>
                      </w:pPr>
                      <w:r w:rsidRPr="00C775BC">
                        <w:rPr>
                          <w:b/>
                          <w:bCs/>
                          <w:sz w:val="36"/>
                          <w:szCs w:val="28"/>
                        </w:rPr>
                        <w:t>Ap2935@njit.edu</w:t>
                      </w:r>
                    </w:p>
                  </w:txbxContent>
                </v:textbox>
                <w10:wrap anchory="page"/>
              </v:rect>
            </w:pict>
          </mc:Fallback>
        </mc:AlternateContent>
      </w:r>
      <w:r w:rsidRPr="00E9596F">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08FA12BF" wp14:editId="2FD8DE55">
                <wp:simplePos x="0" y="0"/>
                <wp:positionH relativeFrom="column">
                  <wp:posOffset>-732971</wp:posOffset>
                </wp:positionH>
                <wp:positionV relativeFrom="page">
                  <wp:posOffset>2495006</wp:posOffset>
                </wp:positionV>
                <wp:extent cx="5200468" cy="2089875"/>
                <wp:effectExtent l="50800" t="0" r="45085" b="107315"/>
                <wp:wrapNone/>
                <wp:docPr id="2" name="Rectangle 2" descr="colored rectangle"/>
                <wp:cNvGraphicFramePr/>
                <a:graphic xmlns:a="http://schemas.openxmlformats.org/drawingml/2006/main">
                  <a:graphicData uri="http://schemas.microsoft.com/office/word/2010/wordprocessingShape">
                    <wps:wsp>
                      <wps:cNvSpPr/>
                      <wps:spPr>
                        <a:xfrm>
                          <a:off x="0" y="0"/>
                          <a:ext cx="5200468" cy="2089875"/>
                        </a:xfrm>
                        <a:prstGeom prst="rect">
                          <a:avLst/>
                        </a:prstGeom>
                        <a:solidFill>
                          <a:srgbClr val="02275D">
                            <a:alpha val="84000"/>
                          </a:srgbClr>
                        </a:solidFill>
                        <a:ln>
                          <a:noFill/>
                        </a:ln>
                        <a:effectLst>
                          <a:outerShdw blurRad="50800" dist="50800" dir="5400000" algn="ctr" rotWithShape="0">
                            <a:srgbClr val="02275D">
                              <a:alpha val="69113"/>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1AC97" id="Rectangle 2" o:spid="_x0000_s1026" alt="colored rectangle" style="position:absolute;margin-left:-57.7pt;margin-top:196.45pt;width:409.5pt;height:164.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" fillcolor="#02275d" stroked="f" strokeweight="2pt">
                <v:fill opacity="54998f"/>
                <v:shadow on="t" color="#02275d" opacity="45293f" offset="0,4pt"/>
                <w10:wrap anchory="page"/>
              </v:rect>
            </w:pict>
          </mc:Fallback>
        </mc:AlternateContent>
      </w:r>
      <w:r w:rsidR="004B7E44" w:rsidRPr="00E9596F">
        <w:rPr>
          <w:rFonts w:ascii="Times New Roman" w:hAnsi="Times New Roman" w:cs="Times New Roman"/>
        </w:rPr>
        <w:br w:type="page"/>
      </w:r>
    </w:p>
    <w:p w14:paraId="07BE730F" w14:textId="77777777" w:rsidR="008B34F9" w:rsidRDefault="008B34F9" w:rsidP="00BB0E4D">
      <w:pPr>
        <w:pStyle w:val="Heading2"/>
        <w:rPr>
          <w:rFonts w:ascii="Times New Roman" w:hAnsi="Times New Roman"/>
          <w:color w:val="161718" w:themeColor="text1"/>
        </w:rPr>
      </w:pPr>
    </w:p>
    <w:p w14:paraId="21FFA188" w14:textId="77777777" w:rsidR="008B34F9" w:rsidRDefault="008B34F9" w:rsidP="00BB0E4D">
      <w:pPr>
        <w:pStyle w:val="Heading2"/>
        <w:rPr>
          <w:rFonts w:ascii="Times New Roman" w:hAnsi="Times New Roman"/>
          <w:color w:val="161718" w:themeColor="text1"/>
        </w:rPr>
      </w:pPr>
    </w:p>
    <w:p w14:paraId="6EE1E18A" w14:textId="77777777" w:rsidR="008B34F9" w:rsidRDefault="008B34F9" w:rsidP="00BB0E4D">
      <w:pPr>
        <w:pStyle w:val="Heading2"/>
        <w:rPr>
          <w:rFonts w:ascii="Times New Roman" w:hAnsi="Times New Roman"/>
          <w:color w:val="161718" w:themeColor="text1"/>
        </w:rPr>
      </w:pPr>
    </w:p>
    <w:p w14:paraId="266A21F5" w14:textId="77777777" w:rsidR="008B34F9" w:rsidRDefault="008B34F9" w:rsidP="00BB0E4D">
      <w:pPr>
        <w:pStyle w:val="Heading2"/>
        <w:rPr>
          <w:rFonts w:ascii="Times New Roman" w:hAnsi="Times New Roman"/>
          <w:color w:val="161718" w:themeColor="text1"/>
        </w:rPr>
      </w:pPr>
    </w:p>
    <w:p w14:paraId="78EF1845" w14:textId="77777777" w:rsidR="008B34F9" w:rsidRDefault="008B34F9" w:rsidP="00BB0E4D">
      <w:pPr>
        <w:pStyle w:val="Heading2"/>
        <w:rPr>
          <w:rFonts w:ascii="Times New Roman" w:hAnsi="Times New Roman"/>
          <w:color w:val="161718" w:themeColor="text1"/>
        </w:rPr>
      </w:pPr>
    </w:p>
    <w:p w14:paraId="47611918" w14:textId="77777777" w:rsidR="008B34F9" w:rsidRDefault="008B34F9" w:rsidP="00BB0E4D">
      <w:pPr>
        <w:pStyle w:val="Heading2"/>
        <w:rPr>
          <w:rFonts w:ascii="Times New Roman" w:hAnsi="Times New Roman"/>
          <w:color w:val="161718" w:themeColor="text1"/>
        </w:rPr>
      </w:pPr>
    </w:p>
    <w:p w14:paraId="44DE51EB" w14:textId="77777777" w:rsidR="008B34F9" w:rsidRDefault="008B34F9" w:rsidP="00BB0E4D">
      <w:pPr>
        <w:pStyle w:val="Heading2"/>
        <w:rPr>
          <w:rFonts w:ascii="Times New Roman" w:hAnsi="Times New Roman"/>
          <w:color w:val="161718" w:themeColor="text1"/>
        </w:rPr>
      </w:pPr>
    </w:p>
    <w:p w14:paraId="44234FFE" w14:textId="77777777" w:rsidR="008B34F9" w:rsidRDefault="008B34F9" w:rsidP="00BB0E4D">
      <w:pPr>
        <w:pStyle w:val="Heading2"/>
        <w:rPr>
          <w:rFonts w:ascii="Times New Roman" w:hAnsi="Times New Roman"/>
          <w:color w:val="161718" w:themeColor="text1"/>
        </w:rPr>
      </w:pPr>
    </w:p>
    <w:p w14:paraId="5DD56942" w14:textId="1FF99058" w:rsidR="00BB0E4D" w:rsidRPr="008B34F9" w:rsidRDefault="00BB0E4D" w:rsidP="008B34F9">
      <w:pPr>
        <w:pStyle w:val="Heading2"/>
        <w:pBdr>
          <w:top w:val="single" w:sz="24" w:space="1" w:color="161718" w:themeColor="text1" w:shadow="1"/>
          <w:left w:val="single" w:sz="24" w:space="4" w:color="161718" w:themeColor="text1" w:shadow="1"/>
          <w:bottom w:val="single" w:sz="24" w:space="1" w:color="161718" w:themeColor="text1" w:shadow="1"/>
          <w:right w:val="single" w:sz="24" w:space="4" w:color="161718" w:themeColor="text1" w:shadow="1"/>
        </w:pBdr>
        <w:rPr>
          <w:rFonts w:ascii="Times New Roman" w:hAnsi="Times New Roman"/>
          <w:color w:val="161718" w:themeColor="text1"/>
          <w:sz w:val="72"/>
          <w:szCs w:val="28"/>
        </w:rPr>
      </w:pPr>
      <w:r w:rsidRPr="008B34F9">
        <w:rPr>
          <w:rFonts w:ascii="Times New Roman" w:hAnsi="Times New Roman"/>
          <w:color w:val="161718" w:themeColor="text1"/>
          <w:sz w:val="72"/>
          <w:szCs w:val="28"/>
        </w:rPr>
        <w:t>Milestone 1: Pick Datasets</w:t>
      </w:r>
    </w:p>
    <w:p w14:paraId="5EB7095D" w14:textId="77777777" w:rsidR="00BB0E4D" w:rsidRPr="008B34F9" w:rsidRDefault="00BB0E4D" w:rsidP="008B34F9">
      <w:pPr>
        <w:pStyle w:val="Chapter"/>
        <w:pBdr>
          <w:top w:val="single" w:sz="24" w:space="1" w:color="161718" w:themeColor="text1" w:shadow="1"/>
          <w:left w:val="single" w:sz="24" w:space="4" w:color="161718" w:themeColor="text1" w:shadow="1"/>
          <w:bottom w:val="single" w:sz="24" w:space="1" w:color="161718" w:themeColor="text1" w:shadow="1"/>
          <w:right w:val="single" w:sz="24" w:space="4" w:color="161718" w:themeColor="text1" w:shadow="1"/>
        </w:pBdr>
        <w:rPr>
          <w:rFonts w:ascii="Times New Roman" w:hAnsi="Times New Roman"/>
          <w:sz w:val="36"/>
          <w:szCs w:val="36"/>
        </w:rPr>
      </w:pPr>
    </w:p>
    <w:p w14:paraId="27DC7616" w14:textId="77777777" w:rsidR="00BB0E4D" w:rsidRPr="008B34F9" w:rsidRDefault="00BB0E4D" w:rsidP="008B34F9">
      <w:pPr>
        <w:pStyle w:val="Heading3"/>
        <w:pBdr>
          <w:top w:val="single" w:sz="24" w:space="1" w:color="161718" w:themeColor="text1" w:shadow="1"/>
          <w:left w:val="single" w:sz="24" w:space="4" w:color="161718" w:themeColor="text1" w:shadow="1"/>
          <w:bottom w:val="single" w:sz="24" w:space="1" w:color="161718" w:themeColor="text1" w:shadow="1"/>
          <w:right w:val="single" w:sz="24" w:space="4" w:color="161718" w:themeColor="text1" w:shadow="1"/>
        </w:pBdr>
        <w:rPr>
          <w:rFonts w:ascii="Times New Roman" w:hAnsi="Times New Roman"/>
          <w:color w:val="161718" w:themeColor="text1"/>
          <w:sz w:val="52"/>
          <w:szCs w:val="28"/>
        </w:rPr>
      </w:pPr>
      <w:r w:rsidRPr="008B34F9">
        <w:rPr>
          <w:rFonts w:ascii="Times New Roman" w:hAnsi="Times New Roman"/>
          <w:color w:val="161718" w:themeColor="text1"/>
          <w:sz w:val="52"/>
          <w:szCs w:val="28"/>
        </w:rPr>
        <w:t>Task:</w:t>
      </w:r>
    </w:p>
    <w:p w14:paraId="5A6B267A" w14:textId="1B06ECDA" w:rsidR="00BB0E4D" w:rsidRPr="008B34F9" w:rsidRDefault="00BB0E4D" w:rsidP="008B34F9">
      <w:pPr>
        <w:pStyle w:val="Chapter"/>
        <w:pBdr>
          <w:top w:val="single" w:sz="24" w:space="1" w:color="161718" w:themeColor="text1" w:shadow="1"/>
          <w:left w:val="single" w:sz="24" w:space="4" w:color="161718" w:themeColor="text1" w:shadow="1"/>
          <w:bottom w:val="single" w:sz="24" w:space="1" w:color="161718" w:themeColor="text1" w:shadow="1"/>
          <w:right w:val="single" w:sz="24" w:space="4" w:color="161718" w:themeColor="text1" w:shadow="1"/>
        </w:pBdr>
        <w:rPr>
          <w:rFonts w:ascii="Times New Roman" w:hAnsi="Times New Roman"/>
          <w:color w:val="161718" w:themeColor="text1"/>
          <w:sz w:val="36"/>
          <w:szCs w:val="36"/>
        </w:rPr>
      </w:pPr>
      <w:r w:rsidRPr="008B34F9">
        <w:rPr>
          <w:rFonts w:ascii="Times New Roman" w:hAnsi="Times New Roman"/>
          <w:color w:val="161718" w:themeColor="text1"/>
          <w:sz w:val="36"/>
          <w:szCs w:val="36"/>
        </w:rPr>
        <w:t xml:space="preserve">Browse through the datasets on </w:t>
      </w:r>
      <w:hyperlink r:id="rId8" w:history="1">
        <w:r w:rsidRPr="008B34F9">
          <w:rPr>
            <w:rStyle w:val="Hyperlink"/>
            <w:rFonts w:ascii="Times New Roman" w:hAnsi="Times New Roman"/>
            <w:caps/>
            <w:color w:val="161718" w:themeColor="text1"/>
            <w:sz w:val="36"/>
            <w:szCs w:val="36"/>
          </w:rPr>
          <w:t>kaggle.com</w:t>
        </w:r>
      </w:hyperlink>
      <w:r w:rsidRPr="008B34F9">
        <w:rPr>
          <w:rFonts w:ascii="Times New Roman" w:hAnsi="Times New Roman"/>
          <w:color w:val="161718" w:themeColor="text1"/>
          <w:sz w:val="36"/>
          <w:szCs w:val="36"/>
        </w:rPr>
        <w:t>. Pick two datasets that you find interesting. Please pick datasets that have a high usability rating (&gt;9). Then, for each dataset, give a link to it, and write 1-2 paragraphs about what it is, and what learning task you want to use it for (e.g., classification, regression). Some of the datasets come with an explicit learning task, but you can always define your own learning task</w:t>
      </w:r>
    </w:p>
    <w:p w14:paraId="6498D111" w14:textId="77777777" w:rsidR="00C109BB" w:rsidRDefault="00C109BB" w:rsidP="00BB0E4D">
      <w:pPr>
        <w:pStyle w:val="Heading3"/>
        <w:rPr>
          <w:rFonts w:ascii="Times New Roman" w:hAnsi="Times New Roman"/>
        </w:rPr>
      </w:pPr>
    </w:p>
    <w:p w14:paraId="135C88DE" w14:textId="77777777" w:rsidR="008B34F9" w:rsidRDefault="008B34F9" w:rsidP="00BB0E4D">
      <w:pPr>
        <w:pStyle w:val="Heading3"/>
        <w:rPr>
          <w:rFonts w:ascii="Times New Roman" w:hAnsi="Times New Roman"/>
        </w:rPr>
      </w:pPr>
    </w:p>
    <w:p w14:paraId="4A3336D5" w14:textId="77777777" w:rsidR="008B34F9" w:rsidRDefault="008B34F9" w:rsidP="00BB0E4D">
      <w:pPr>
        <w:pStyle w:val="Heading3"/>
        <w:rPr>
          <w:rFonts w:ascii="Times New Roman" w:hAnsi="Times New Roman"/>
        </w:rPr>
      </w:pPr>
    </w:p>
    <w:p w14:paraId="7876C65C" w14:textId="77777777" w:rsidR="008B34F9" w:rsidRDefault="008B34F9" w:rsidP="00BB0E4D">
      <w:pPr>
        <w:pStyle w:val="Heading3"/>
        <w:rPr>
          <w:rFonts w:ascii="Times New Roman" w:hAnsi="Times New Roman"/>
        </w:rPr>
      </w:pPr>
    </w:p>
    <w:p w14:paraId="6D648406" w14:textId="77777777" w:rsidR="008B34F9" w:rsidRDefault="008B34F9" w:rsidP="00BB0E4D">
      <w:pPr>
        <w:pStyle w:val="Heading3"/>
        <w:rPr>
          <w:rFonts w:ascii="Times New Roman" w:hAnsi="Times New Roman"/>
        </w:rPr>
      </w:pPr>
    </w:p>
    <w:p w14:paraId="13920006" w14:textId="77777777" w:rsidR="008B34F9" w:rsidRDefault="008B34F9" w:rsidP="00BB0E4D">
      <w:pPr>
        <w:pStyle w:val="Heading3"/>
        <w:rPr>
          <w:rFonts w:ascii="Times New Roman" w:hAnsi="Times New Roman"/>
        </w:rPr>
      </w:pPr>
    </w:p>
    <w:p w14:paraId="7D22C2A7" w14:textId="77777777" w:rsidR="00BB0E4D" w:rsidRPr="00E9596F" w:rsidRDefault="00BB0E4D" w:rsidP="00BB0E4D">
      <w:pPr>
        <w:pStyle w:val="Heading3"/>
        <w:rPr>
          <w:rFonts w:ascii="Times New Roman" w:hAnsi="Times New Roman"/>
        </w:rPr>
      </w:pPr>
    </w:p>
    <w:p w14:paraId="5B6A5723" w14:textId="77777777" w:rsidR="00E9596F" w:rsidRDefault="00784474" w:rsidP="008B34F9">
      <w:pPr>
        <w:pStyle w:val="Heading3"/>
        <w:pBdr>
          <w:top w:val="single" w:sz="24" w:space="1" w:color="032B66"/>
          <w:left w:val="single" w:sz="24" w:space="4" w:color="032B66"/>
          <w:bottom w:val="single" w:sz="24" w:space="1" w:color="032B66"/>
          <w:right w:val="single" w:sz="24" w:space="4" w:color="032B66"/>
        </w:pBdr>
        <w:rPr>
          <w:rFonts w:ascii="Times New Roman" w:hAnsi="Times New Roman"/>
        </w:rPr>
      </w:pPr>
      <w:r w:rsidRPr="00E9596F">
        <w:rPr>
          <w:rFonts w:ascii="Times New Roman" w:hAnsi="Times New Roman"/>
        </w:rPr>
        <w:lastRenderedPageBreak/>
        <w:t xml:space="preserve">Dataset </w:t>
      </w:r>
      <w:r w:rsidR="00C109BB" w:rsidRPr="00E9596F">
        <w:rPr>
          <w:rFonts w:ascii="Times New Roman" w:hAnsi="Times New Roman"/>
        </w:rPr>
        <w:t>1:</w:t>
      </w:r>
    </w:p>
    <w:p w14:paraId="41AD92BD" w14:textId="277F5847" w:rsidR="00E9596F" w:rsidRPr="00E9596F" w:rsidRDefault="00784474" w:rsidP="008B34F9">
      <w:pPr>
        <w:pStyle w:val="Heading3"/>
        <w:pBdr>
          <w:top w:val="single" w:sz="24" w:space="1" w:color="032B66"/>
          <w:left w:val="single" w:sz="24" w:space="4" w:color="032B66"/>
          <w:bottom w:val="single" w:sz="24" w:space="1" w:color="032B66"/>
          <w:right w:val="single" w:sz="24" w:space="4" w:color="032B66"/>
        </w:pBdr>
        <w:rPr>
          <w:rFonts w:ascii="Times New Roman" w:hAnsi="Times New Roman"/>
          <w:bCs/>
        </w:rPr>
      </w:pPr>
      <w:r w:rsidRPr="00E9596F">
        <w:rPr>
          <w:rFonts w:ascii="Times New Roman" w:hAnsi="Times New Roman"/>
        </w:rPr>
        <w:t xml:space="preserve"> </w:t>
      </w:r>
      <w:r w:rsidR="00E9596F" w:rsidRPr="00E9596F">
        <w:rPr>
          <w:rFonts w:ascii="Times New Roman" w:hAnsi="Times New Roman"/>
          <w:bCs/>
        </w:rPr>
        <w:t>Smoking and Drinking Dataset with body signal</w:t>
      </w:r>
    </w:p>
    <w:p w14:paraId="15D6AAD7" w14:textId="77777777" w:rsidR="004B7E44" w:rsidRPr="00E9596F" w:rsidRDefault="004B7E44" w:rsidP="008B34F9">
      <w:pPr>
        <w:pBdr>
          <w:top w:val="single" w:sz="24" w:space="1" w:color="032B66"/>
          <w:left w:val="single" w:sz="24" w:space="4" w:color="032B66"/>
          <w:bottom w:val="single" w:sz="24" w:space="1" w:color="032B66"/>
          <w:right w:val="single" w:sz="24" w:space="4" w:color="032B66"/>
        </w:pBdr>
        <w:rPr>
          <w:rFonts w:ascii="Times New Roman" w:eastAsia="Times New Roman" w:hAnsi="Times New Roman" w:cs="Times New Roman"/>
        </w:rPr>
      </w:pPr>
    </w:p>
    <w:p w14:paraId="0D056FC5" w14:textId="5DA17637" w:rsidR="00C109BB" w:rsidRPr="00E9596F" w:rsidRDefault="00C775BC" w:rsidP="008B34F9">
      <w:pPr>
        <w:pStyle w:val="Chapter"/>
        <w:pBdr>
          <w:top w:val="single" w:sz="24" w:space="1" w:color="032B66"/>
          <w:left w:val="single" w:sz="24" w:space="4" w:color="032B66"/>
          <w:bottom w:val="single" w:sz="24" w:space="1" w:color="032B66"/>
          <w:right w:val="single" w:sz="24" w:space="4" w:color="032B66"/>
        </w:pBdr>
        <w:rPr>
          <w:rFonts w:ascii="Times New Roman" w:hAnsi="Times New Roman"/>
          <w:color w:val="C00000"/>
        </w:rPr>
      </w:pPr>
      <w:r w:rsidRPr="00C775BC">
        <w:rPr>
          <w:rFonts w:ascii="Times New Roman" w:hAnsi="Times New Roman"/>
          <w:b/>
          <w:color w:val="C00000"/>
          <w:u w:val="single"/>
        </w:rPr>
        <w:t>Link:</w:t>
      </w:r>
      <w:r w:rsidRPr="00C775BC">
        <w:rPr>
          <w:rFonts w:ascii="Times New Roman" w:hAnsi="Times New Roman"/>
          <w:color w:val="C00000"/>
        </w:rPr>
        <w:t xml:space="preserve"> </w:t>
      </w:r>
      <w:hyperlink r:id="rId9" w:history="1">
        <w:r w:rsidR="00BB0D49" w:rsidRPr="00BB0D49">
          <w:rPr>
            <w:rStyle w:val="Hyperlink"/>
            <w:rFonts w:ascii="Times New Roman" w:hAnsi="Times New Roman"/>
          </w:rPr>
          <w:t>https://www.kaggle.com/datasets/sooyoungher/smoking-drinking-dataset</w:t>
        </w:r>
      </w:hyperlink>
    </w:p>
    <w:p w14:paraId="2CA36E9A" w14:textId="77777777" w:rsidR="00C109BB" w:rsidRPr="00E9596F" w:rsidRDefault="00C109BB" w:rsidP="008B34F9">
      <w:pPr>
        <w:pStyle w:val="Chapter"/>
        <w:pBdr>
          <w:top w:val="single" w:sz="24" w:space="1" w:color="032B66"/>
          <w:left w:val="single" w:sz="24" w:space="4" w:color="032B66"/>
          <w:bottom w:val="single" w:sz="24" w:space="1" w:color="032B66"/>
          <w:right w:val="single" w:sz="24" w:space="4" w:color="032B66"/>
        </w:pBdr>
        <w:rPr>
          <w:rFonts w:ascii="Times New Roman" w:hAnsi="Times New Roman"/>
        </w:rPr>
      </w:pPr>
    </w:p>
    <w:p w14:paraId="69F5565B" w14:textId="7057CF9D" w:rsidR="00C109BB" w:rsidRPr="00E86389" w:rsidRDefault="00C775BC" w:rsidP="008B34F9">
      <w:pPr>
        <w:pStyle w:val="Chapter"/>
        <w:pBdr>
          <w:top w:val="single" w:sz="24" w:space="1" w:color="032B66"/>
          <w:left w:val="single" w:sz="24" w:space="4" w:color="032B66"/>
          <w:bottom w:val="single" w:sz="24" w:space="1" w:color="032B66"/>
          <w:right w:val="single" w:sz="24" w:space="4" w:color="032B66"/>
        </w:pBdr>
        <w:rPr>
          <w:rFonts w:ascii="Times New Roman" w:hAnsi="Times New Roman"/>
        </w:rPr>
      </w:pPr>
      <w:r w:rsidRPr="00C775BC">
        <w:rPr>
          <w:rFonts w:ascii="Times New Roman" w:hAnsi="Times New Roman"/>
          <w:b/>
          <w:u w:val="single"/>
        </w:rPr>
        <w:t>Usability:</w:t>
      </w:r>
      <w:r w:rsidRPr="00C775BC">
        <w:rPr>
          <w:rFonts w:ascii="Times New Roman" w:hAnsi="Times New Roman"/>
          <w:b/>
        </w:rPr>
        <w:t xml:space="preserve"> </w:t>
      </w:r>
      <w:r w:rsidR="00E9596F" w:rsidRPr="00E86389">
        <w:rPr>
          <w:rFonts w:ascii="Times New Roman" w:hAnsi="Times New Roman"/>
        </w:rPr>
        <w:t>10</w:t>
      </w:r>
      <w:r w:rsidRPr="00C775BC">
        <w:rPr>
          <w:rFonts w:ascii="Times New Roman" w:hAnsi="Times New Roman"/>
        </w:rPr>
        <w:t xml:space="preserve"> </w:t>
      </w:r>
    </w:p>
    <w:p w14:paraId="591298B4" w14:textId="584BEDD2" w:rsidR="00C775BC" w:rsidRPr="00C775BC" w:rsidRDefault="00C775BC" w:rsidP="008B34F9">
      <w:pPr>
        <w:pStyle w:val="Chapter"/>
        <w:pBdr>
          <w:top w:val="single" w:sz="24" w:space="1" w:color="032B66"/>
          <w:left w:val="single" w:sz="24" w:space="4" w:color="032B66"/>
          <w:bottom w:val="single" w:sz="24" w:space="1" w:color="032B66"/>
          <w:right w:val="single" w:sz="24" w:space="4" w:color="032B66"/>
        </w:pBdr>
        <w:rPr>
          <w:rFonts w:ascii="Times New Roman" w:hAnsi="Times New Roman"/>
        </w:rPr>
      </w:pPr>
      <w:r w:rsidRPr="00C775BC">
        <w:rPr>
          <w:rFonts w:ascii="Times New Roman" w:hAnsi="Times New Roman"/>
          <w:b/>
          <w:u w:val="single"/>
        </w:rPr>
        <w:t>Size:</w:t>
      </w:r>
      <w:r w:rsidRPr="00C775BC">
        <w:rPr>
          <w:rFonts w:ascii="Times New Roman" w:hAnsi="Times New Roman"/>
        </w:rPr>
        <w:t xml:space="preserve"> ~</w:t>
      </w:r>
      <w:r w:rsidR="00E9596F" w:rsidRPr="00E86389">
        <w:rPr>
          <w:rFonts w:ascii="Times New Roman" w:hAnsi="Times New Roman"/>
        </w:rPr>
        <w:t xml:space="preserve"> 991</w:t>
      </w:r>
      <w:r w:rsidRPr="00C775BC">
        <w:rPr>
          <w:rFonts w:ascii="Times New Roman" w:hAnsi="Times New Roman"/>
        </w:rPr>
        <w:t xml:space="preserve">k Entries with </w:t>
      </w:r>
      <w:r w:rsidR="00E9596F" w:rsidRPr="00E86389">
        <w:rPr>
          <w:rFonts w:ascii="Times New Roman" w:hAnsi="Times New Roman"/>
        </w:rPr>
        <w:t>24</w:t>
      </w:r>
      <w:r w:rsidRPr="00C775BC">
        <w:rPr>
          <w:rFonts w:ascii="Times New Roman" w:hAnsi="Times New Roman"/>
        </w:rPr>
        <w:t xml:space="preserve"> Features</w:t>
      </w:r>
      <w:r w:rsidR="00E9596F" w:rsidRPr="00E86389">
        <w:rPr>
          <w:rFonts w:ascii="Times New Roman" w:hAnsi="Times New Roman"/>
        </w:rPr>
        <w:t xml:space="preserve"> (Columns</w:t>
      </w:r>
      <w:r w:rsidRPr="00C775BC">
        <w:rPr>
          <w:rFonts w:ascii="Times New Roman" w:hAnsi="Times New Roman"/>
        </w:rPr>
        <w:t xml:space="preserve">). Dataset also contains </w:t>
      </w:r>
      <w:r w:rsidR="00E9596F" w:rsidRPr="00E86389">
        <w:rPr>
          <w:rFonts w:ascii="Times New Roman" w:hAnsi="Times New Roman"/>
        </w:rPr>
        <w:t>feature</w:t>
      </w:r>
      <w:r w:rsidRPr="00C775BC">
        <w:rPr>
          <w:rFonts w:ascii="Times New Roman" w:hAnsi="Times New Roman"/>
        </w:rPr>
        <w:t xml:space="preserve"> Descriptions</w:t>
      </w:r>
      <w:r w:rsidR="00E86389" w:rsidRPr="00E86389">
        <w:rPr>
          <w:rFonts w:ascii="Times New Roman" w:hAnsi="Times New Roman"/>
        </w:rPr>
        <w:t>,</w:t>
      </w:r>
      <w:r w:rsidR="00E86389" w:rsidRPr="00E86389">
        <w:t xml:space="preserve"> </w:t>
      </w:r>
      <w:r w:rsidR="00E86389" w:rsidRPr="00E86389">
        <w:rPr>
          <w:rFonts w:ascii="Times New Roman" w:hAnsi="Times New Roman"/>
        </w:rPr>
        <w:t>Units of Measurement, Rounding Information</w:t>
      </w:r>
      <w:r w:rsidRPr="00C775BC">
        <w:rPr>
          <w:rFonts w:ascii="Times New Roman" w:hAnsi="Times New Roman"/>
        </w:rPr>
        <w:t xml:space="preserve"> </w:t>
      </w:r>
      <w:r w:rsidR="00E9596F" w:rsidRPr="00E86389">
        <w:rPr>
          <w:rFonts w:ascii="Times New Roman" w:hAnsi="Times New Roman"/>
        </w:rPr>
        <w:t xml:space="preserve">and </w:t>
      </w:r>
      <w:r w:rsidR="00E86389" w:rsidRPr="00E86389">
        <w:rPr>
          <w:rFonts w:ascii="Times New Roman" w:hAnsi="Times New Roman"/>
        </w:rPr>
        <w:t>Data Format</w:t>
      </w:r>
    </w:p>
    <w:p w14:paraId="63E97AF3" w14:textId="77777777" w:rsidR="00C109BB" w:rsidRPr="00E86389" w:rsidRDefault="00C109BB" w:rsidP="008B34F9">
      <w:pPr>
        <w:pStyle w:val="Chapter"/>
        <w:pBdr>
          <w:top w:val="single" w:sz="24" w:space="1" w:color="032B66"/>
          <w:left w:val="single" w:sz="24" w:space="4" w:color="032B66"/>
          <w:bottom w:val="single" w:sz="24" w:space="1" w:color="032B66"/>
          <w:right w:val="single" w:sz="24" w:space="4" w:color="032B66"/>
        </w:pBdr>
        <w:rPr>
          <w:rFonts w:ascii="Times New Roman" w:hAnsi="Times New Roman"/>
          <w:b/>
          <w:u w:val="single"/>
        </w:rPr>
      </w:pPr>
    </w:p>
    <w:p w14:paraId="39791319" w14:textId="03FEE024" w:rsidR="00C775BC" w:rsidRPr="00C775BC" w:rsidRDefault="00C775BC" w:rsidP="008B34F9">
      <w:pPr>
        <w:pStyle w:val="Chapter"/>
        <w:pBdr>
          <w:top w:val="single" w:sz="24" w:space="1" w:color="032B66"/>
          <w:left w:val="single" w:sz="24" w:space="4" w:color="032B66"/>
          <w:bottom w:val="single" w:sz="24" w:space="1" w:color="032B66"/>
          <w:right w:val="single" w:sz="24" w:space="4" w:color="032B66"/>
        </w:pBdr>
        <w:rPr>
          <w:rFonts w:ascii="Times New Roman" w:hAnsi="Times New Roman"/>
        </w:rPr>
      </w:pPr>
      <w:r w:rsidRPr="00C775BC">
        <w:rPr>
          <w:rFonts w:ascii="Times New Roman" w:hAnsi="Times New Roman"/>
          <w:b/>
          <w:u w:val="single"/>
        </w:rPr>
        <w:t>Description</w:t>
      </w:r>
    </w:p>
    <w:p w14:paraId="3003B01E" w14:textId="03F451A6" w:rsidR="00E86389" w:rsidRPr="00E86389" w:rsidRDefault="00E86389" w:rsidP="008B34F9">
      <w:pPr>
        <w:pStyle w:val="Chapter"/>
        <w:pBdr>
          <w:top w:val="single" w:sz="24" w:space="1" w:color="032B66"/>
          <w:left w:val="single" w:sz="24" w:space="4" w:color="032B66"/>
          <w:bottom w:val="single" w:sz="24" w:space="1" w:color="032B66"/>
          <w:right w:val="single" w:sz="24" w:space="4" w:color="032B66"/>
        </w:pBdr>
        <w:rPr>
          <w:rFonts w:ascii="Times New Roman" w:hAnsi="Times New Roman"/>
        </w:rPr>
      </w:pPr>
      <w:r w:rsidRPr="00E86389">
        <w:rPr>
          <w:rFonts w:ascii="Times New Roman" w:hAnsi="Times New Roman"/>
        </w:rPr>
        <w:t xml:space="preserve">This dataset presents a comprehensive collection of health-related information, focusing primarily on smoking and drinking habits in conjunction with vital body signals and demographic details. </w:t>
      </w:r>
    </w:p>
    <w:p w14:paraId="3D1F4611" w14:textId="4EECF577" w:rsidR="00E86389" w:rsidRPr="00E86389" w:rsidRDefault="00E86389" w:rsidP="008B34F9">
      <w:pPr>
        <w:pStyle w:val="Chapter"/>
        <w:pBdr>
          <w:top w:val="single" w:sz="24" w:space="1" w:color="032B66"/>
          <w:left w:val="single" w:sz="24" w:space="4" w:color="032B66"/>
          <w:bottom w:val="single" w:sz="24" w:space="1" w:color="032B66"/>
          <w:right w:val="single" w:sz="24" w:space="4" w:color="032B66"/>
        </w:pBdr>
        <w:rPr>
          <w:rFonts w:ascii="Times New Roman" w:hAnsi="Times New Roman"/>
        </w:rPr>
      </w:pPr>
      <w:r w:rsidRPr="00E86389">
        <w:rPr>
          <w:rFonts w:ascii="Times New Roman" w:hAnsi="Times New Roman"/>
        </w:rPr>
        <w:t>The dataset comprises data sourced from the National Health Insurance Service in Korea, ensuring the exclusion of personal and sensitive information. Its primary objectives are twofold:</w:t>
      </w:r>
    </w:p>
    <w:p w14:paraId="73CFE206" w14:textId="20454475" w:rsidR="00E86389" w:rsidRPr="00E86389" w:rsidRDefault="00E86389" w:rsidP="008B34F9">
      <w:pPr>
        <w:pStyle w:val="Chapter"/>
        <w:numPr>
          <w:ilvl w:val="0"/>
          <w:numId w:val="1"/>
        </w:numPr>
        <w:pBdr>
          <w:top w:val="single" w:sz="24" w:space="1" w:color="032B66"/>
          <w:left w:val="single" w:sz="24" w:space="4" w:color="032B66"/>
          <w:bottom w:val="single" w:sz="24" w:space="1" w:color="032B66"/>
          <w:right w:val="single" w:sz="24" w:space="4" w:color="032B66"/>
        </w:pBdr>
        <w:rPr>
          <w:rFonts w:ascii="Times New Roman" w:hAnsi="Times New Roman"/>
        </w:rPr>
      </w:pPr>
      <w:r w:rsidRPr="00E86389">
        <w:rPr>
          <w:rFonts w:ascii="Times New Roman" w:hAnsi="Times New Roman"/>
        </w:rPr>
        <w:t>Analysis of Body Signals</w:t>
      </w:r>
    </w:p>
    <w:p w14:paraId="26E446DE" w14:textId="3F436143" w:rsidR="00C109BB" w:rsidRPr="008B34F9" w:rsidRDefault="00E86389" w:rsidP="008B34F9">
      <w:pPr>
        <w:pStyle w:val="Chapter"/>
        <w:numPr>
          <w:ilvl w:val="0"/>
          <w:numId w:val="1"/>
        </w:numPr>
        <w:pBdr>
          <w:top w:val="single" w:sz="24" w:space="1" w:color="032B66"/>
          <w:left w:val="single" w:sz="24" w:space="4" w:color="032B66"/>
          <w:bottom w:val="single" w:sz="24" w:space="1" w:color="032B66"/>
          <w:right w:val="single" w:sz="24" w:space="4" w:color="032B66"/>
        </w:pBdr>
        <w:rPr>
          <w:rFonts w:ascii="Times New Roman" w:hAnsi="Times New Roman"/>
          <w:b/>
          <w:u w:val="single"/>
        </w:rPr>
      </w:pPr>
      <w:r w:rsidRPr="00E86389">
        <w:rPr>
          <w:rFonts w:ascii="Times New Roman" w:hAnsi="Times New Roman"/>
        </w:rPr>
        <w:t>Classification of Smokers and Drinkers</w:t>
      </w:r>
    </w:p>
    <w:p w14:paraId="49692A9C" w14:textId="77777777" w:rsidR="008B34F9" w:rsidRPr="00E86389" w:rsidRDefault="008B34F9" w:rsidP="008B34F9">
      <w:pPr>
        <w:pStyle w:val="Chapter"/>
        <w:pBdr>
          <w:top w:val="single" w:sz="24" w:space="1" w:color="032B66"/>
          <w:left w:val="single" w:sz="24" w:space="4" w:color="032B66"/>
          <w:bottom w:val="single" w:sz="24" w:space="1" w:color="032B66"/>
          <w:right w:val="single" w:sz="24" w:space="4" w:color="032B66"/>
        </w:pBdr>
        <w:rPr>
          <w:rFonts w:ascii="Times New Roman" w:hAnsi="Times New Roman"/>
          <w:b/>
          <w:u w:val="single"/>
        </w:rPr>
      </w:pPr>
    </w:p>
    <w:p w14:paraId="160F5BB8" w14:textId="0F1EAD1F" w:rsidR="00C775BC" w:rsidRDefault="00C775BC" w:rsidP="008B34F9">
      <w:pPr>
        <w:pStyle w:val="Chapter"/>
        <w:pBdr>
          <w:top w:val="single" w:sz="24" w:space="1" w:color="032B66"/>
          <w:left w:val="single" w:sz="24" w:space="4" w:color="032B66"/>
          <w:bottom w:val="single" w:sz="24" w:space="1" w:color="032B66"/>
          <w:right w:val="single" w:sz="24" w:space="4" w:color="032B66"/>
        </w:pBdr>
        <w:rPr>
          <w:rFonts w:ascii="Times New Roman" w:hAnsi="Times New Roman"/>
          <w:b/>
          <w:u w:val="single"/>
        </w:rPr>
      </w:pPr>
      <w:r w:rsidRPr="00C775BC">
        <w:rPr>
          <w:rFonts w:ascii="Times New Roman" w:hAnsi="Times New Roman"/>
          <w:b/>
          <w:u w:val="single"/>
        </w:rPr>
        <w:t>Use-case Planned</w:t>
      </w:r>
    </w:p>
    <w:p w14:paraId="643ADCF1" w14:textId="77777777" w:rsidR="00501263" w:rsidRDefault="00501263" w:rsidP="008B34F9">
      <w:pPr>
        <w:pStyle w:val="Chapter"/>
        <w:pBdr>
          <w:top w:val="single" w:sz="24" w:space="1" w:color="032B66"/>
          <w:left w:val="single" w:sz="24" w:space="4" w:color="032B66"/>
          <w:bottom w:val="single" w:sz="24" w:space="1" w:color="032B66"/>
          <w:right w:val="single" w:sz="24" w:space="4" w:color="032B66"/>
        </w:pBdr>
        <w:rPr>
          <w:rFonts w:ascii="Times New Roman" w:hAnsi="Times New Roman"/>
          <w:b/>
          <w:u w:val="single"/>
        </w:rPr>
      </w:pPr>
    </w:p>
    <w:p w14:paraId="43BDAE58" w14:textId="5A6AC806" w:rsidR="00574042" w:rsidRPr="00574042" w:rsidRDefault="00574042" w:rsidP="008B34F9">
      <w:pPr>
        <w:pBdr>
          <w:top w:val="single" w:sz="24" w:space="1" w:color="032B66"/>
          <w:left w:val="single" w:sz="24" w:space="4" w:color="032B66"/>
          <w:bottom w:val="single" w:sz="24" w:space="1" w:color="032B66"/>
          <w:right w:val="single" w:sz="24" w:space="4" w:color="032B66"/>
        </w:pBdr>
        <w:rPr>
          <w:rFonts w:ascii="Times New Roman" w:eastAsia="Times New Roman" w:hAnsi="Times New Roman" w:cs="Times New Roman"/>
          <w:bCs/>
          <w:color w:val="02275D"/>
          <w:szCs w:val="28"/>
        </w:rPr>
      </w:pPr>
      <w:r w:rsidRPr="00574042">
        <w:rPr>
          <w:rFonts w:ascii="Times New Roman" w:eastAsia="Times New Roman" w:hAnsi="Times New Roman" w:cs="Times New Roman"/>
          <w:bCs/>
          <w:color w:val="02275D"/>
          <w:szCs w:val="28"/>
        </w:rPr>
        <w:t xml:space="preserve">The dataset contains multiple bio signals, which are key elements in a pathology and toxicology report. If a </w:t>
      </w:r>
      <w:r w:rsidR="002C4473" w:rsidRPr="002C4473">
        <w:rPr>
          <w:rFonts w:ascii="Times New Roman" w:eastAsia="Times New Roman" w:hAnsi="Times New Roman" w:cs="Times New Roman"/>
          <w:bCs/>
          <w:color w:val="02275D"/>
          <w:szCs w:val="28"/>
        </w:rPr>
        <w:t>regression</w:t>
      </w:r>
      <w:r w:rsidR="002C4473" w:rsidRPr="002C4473">
        <w:rPr>
          <w:rFonts w:ascii="Times New Roman" w:eastAsia="Times New Roman" w:hAnsi="Times New Roman" w:cs="Times New Roman"/>
          <w:bCs/>
          <w:color w:val="02275D"/>
          <w:szCs w:val="28"/>
        </w:rPr>
        <w:t xml:space="preserve"> </w:t>
      </w:r>
      <w:r w:rsidRPr="00574042">
        <w:rPr>
          <w:rFonts w:ascii="Times New Roman" w:eastAsia="Times New Roman" w:hAnsi="Times New Roman" w:cs="Times New Roman"/>
          <w:bCs/>
          <w:color w:val="02275D"/>
          <w:szCs w:val="28"/>
        </w:rPr>
        <w:t xml:space="preserve">machine learning model is trained using these features, a </w:t>
      </w:r>
      <w:r w:rsidR="00703255">
        <w:rPr>
          <w:rFonts w:ascii="Times New Roman" w:eastAsia="Times New Roman" w:hAnsi="Times New Roman" w:cs="Times New Roman"/>
          <w:bCs/>
          <w:color w:val="02275D"/>
          <w:szCs w:val="28"/>
        </w:rPr>
        <w:t>model</w:t>
      </w:r>
      <w:r w:rsidRPr="00574042">
        <w:rPr>
          <w:rFonts w:ascii="Times New Roman" w:eastAsia="Times New Roman" w:hAnsi="Times New Roman" w:cs="Times New Roman"/>
          <w:bCs/>
          <w:color w:val="02275D"/>
          <w:szCs w:val="28"/>
        </w:rPr>
        <w:t xml:space="preserve"> can be developed that can help in </w:t>
      </w:r>
      <w:r w:rsidR="002C4473">
        <w:rPr>
          <w:rFonts w:ascii="Times New Roman" w:eastAsia="Times New Roman" w:hAnsi="Times New Roman" w:cs="Times New Roman"/>
          <w:bCs/>
          <w:color w:val="02275D"/>
          <w:szCs w:val="28"/>
        </w:rPr>
        <w:t>predicting</w:t>
      </w:r>
      <w:r w:rsidRPr="00574042">
        <w:rPr>
          <w:rFonts w:ascii="Times New Roman" w:eastAsia="Times New Roman" w:hAnsi="Times New Roman" w:cs="Times New Roman"/>
          <w:bCs/>
          <w:color w:val="02275D"/>
          <w:szCs w:val="28"/>
        </w:rPr>
        <w:t xml:space="preserve"> the disease</w:t>
      </w:r>
      <w:r>
        <w:rPr>
          <w:rFonts w:ascii="Times New Roman" w:eastAsia="Times New Roman" w:hAnsi="Times New Roman" w:cs="Times New Roman"/>
          <w:bCs/>
          <w:color w:val="02275D"/>
          <w:szCs w:val="28"/>
        </w:rPr>
        <w:t xml:space="preserve"> or underlying medical conditions, s</w:t>
      </w:r>
      <w:r w:rsidRPr="00574042">
        <w:rPr>
          <w:rFonts w:ascii="Times New Roman" w:eastAsia="Times New Roman" w:hAnsi="Times New Roman" w:cs="Times New Roman"/>
          <w:bCs/>
          <w:color w:val="02275D"/>
          <w:szCs w:val="28"/>
        </w:rPr>
        <w:t>uch as the individual's likelihood of experiencing heart disease, stroke, or diabetes.</w:t>
      </w:r>
    </w:p>
    <w:p w14:paraId="5D912BE7" w14:textId="77777777" w:rsidR="00574042" w:rsidRPr="00574042" w:rsidRDefault="00574042" w:rsidP="008B34F9">
      <w:pPr>
        <w:pBdr>
          <w:top w:val="single" w:sz="24" w:space="1" w:color="032B66"/>
          <w:left w:val="single" w:sz="24" w:space="4" w:color="032B66"/>
          <w:bottom w:val="single" w:sz="24" w:space="1" w:color="032B66"/>
          <w:right w:val="single" w:sz="24" w:space="4" w:color="032B66"/>
        </w:pBdr>
        <w:rPr>
          <w:rFonts w:ascii="Times New Roman" w:eastAsia="Times New Roman" w:hAnsi="Times New Roman" w:cs="Times New Roman"/>
          <w:bCs/>
          <w:color w:val="02275D"/>
          <w:szCs w:val="28"/>
        </w:rPr>
      </w:pPr>
      <w:r w:rsidRPr="00574042">
        <w:rPr>
          <w:rFonts w:ascii="Times New Roman" w:eastAsia="Times New Roman" w:hAnsi="Times New Roman" w:cs="Times New Roman"/>
          <w:bCs/>
          <w:color w:val="02275D"/>
          <w:szCs w:val="28"/>
        </w:rPr>
        <w:t>This prediction is based on various factors such as blood pressure, blood sugar levels, and cholesterol levels. Additionally, the dataset allows for estimating the risk of kidney disease by analyzing serum creatinine levels and identifying anemia through hemoglobin levels.</w:t>
      </w:r>
    </w:p>
    <w:p w14:paraId="4205088B" w14:textId="77777777" w:rsidR="00574042" w:rsidRPr="00574042" w:rsidRDefault="00574042" w:rsidP="008B34F9">
      <w:pPr>
        <w:pBdr>
          <w:top w:val="single" w:sz="24" w:space="1" w:color="032B66"/>
          <w:left w:val="single" w:sz="24" w:space="4" w:color="032B66"/>
          <w:bottom w:val="single" w:sz="24" w:space="1" w:color="032B66"/>
          <w:right w:val="single" w:sz="24" w:space="4" w:color="032B66"/>
        </w:pBdr>
        <w:rPr>
          <w:rFonts w:ascii="Times New Roman" w:eastAsia="Times New Roman" w:hAnsi="Times New Roman" w:cs="Times New Roman"/>
          <w:bCs/>
          <w:color w:val="02275D"/>
          <w:szCs w:val="28"/>
        </w:rPr>
      </w:pPr>
      <w:r w:rsidRPr="00574042">
        <w:rPr>
          <w:rFonts w:ascii="Times New Roman" w:eastAsia="Times New Roman" w:hAnsi="Times New Roman" w:cs="Times New Roman"/>
          <w:bCs/>
          <w:color w:val="02275D"/>
          <w:szCs w:val="28"/>
        </w:rPr>
        <w:t>Moreover, this valuable information can be leveraged to spread awareness and self-checkup platforms to identify the future consequences based on one's vitals.</w:t>
      </w:r>
    </w:p>
    <w:p w14:paraId="56258B8B" w14:textId="77777777" w:rsidR="00574042" w:rsidRPr="00574042" w:rsidRDefault="00574042" w:rsidP="008B34F9">
      <w:pPr>
        <w:pBdr>
          <w:top w:val="single" w:sz="24" w:space="1" w:color="032B66"/>
          <w:left w:val="single" w:sz="24" w:space="4" w:color="032B66"/>
          <w:bottom w:val="single" w:sz="24" w:space="1" w:color="032B66"/>
          <w:right w:val="single" w:sz="24" w:space="4" w:color="032B66"/>
        </w:pBdr>
        <w:rPr>
          <w:rFonts w:ascii="Times New Roman" w:eastAsia="Times New Roman" w:hAnsi="Times New Roman" w:cs="Times New Roman"/>
          <w:bCs/>
          <w:color w:val="02275D"/>
          <w:szCs w:val="28"/>
        </w:rPr>
      </w:pPr>
    </w:p>
    <w:p w14:paraId="26877496" w14:textId="2941EAEF" w:rsidR="00C109BB" w:rsidRPr="00E9596F" w:rsidRDefault="00574042" w:rsidP="008B34F9">
      <w:pPr>
        <w:pBdr>
          <w:top w:val="single" w:sz="24" w:space="1" w:color="032B66"/>
          <w:left w:val="single" w:sz="24" w:space="4" w:color="032B66"/>
          <w:bottom w:val="single" w:sz="24" w:space="1" w:color="032B66"/>
          <w:right w:val="single" w:sz="24" w:space="4" w:color="032B66"/>
        </w:pBdr>
        <w:rPr>
          <w:rFonts w:ascii="Times New Roman" w:eastAsia="Times New Roman" w:hAnsi="Times New Roman" w:cs="Times New Roman"/>
          <w:b/>
          <w:color w:val="02275D"/>
          <w:sz w:val="44"/>
        </w:rPr>
      </w:pPr>
      <w:r w:rsidRPr="00574042">
        <w:rPr>
          <w:rFonts w:ascii="Times New Roman" w:eastAsia="Times New Roman" w:hAnsi="Times New Roman" w:cs="Times New Roman"/>
          <w:bCs/>
          <w:color w:val="02275D"/>
          <w:szCs w:val="28"/>
        </w:rPr>
        <w:t xml:space="preserve">Though the prediction will not provide absolute certainty or definitive results regarding one's health status, which can only be done by a doctor, it </w:t>
      </w:r>
      <w:r>
        <w:rPr>
          <w:rFonts w:ascii="Times New Roman" w:eastAsia="Times New Roman" w:hAnsi="Times New Roman" w:cs="Times New Roman"/>
          <w:bCs/>
          <w:color w:val="02275D"/>
          <w:szCs w:val="28"/>
        </w:rPr>
        <w:t>will</w:t>
      </w:r>
      <w:r w:rsidRPr="00574042">
        <w:rPr>
          <w:rFonts w:ascii="Times New Roman" w:eastAsia="Times New Roman" w:hAnsi="Times New Roman" w:cs="Times New Roman"/>
          <w:bCs/>
          <w:color w:val="02275D"/>
          <w:szCs w:val="28"/>
        </w:rPr>
        <w:t xml:space="preserve"> certainly help in developing </w:t>
      </w:r>
      <w:r w:rsidR="008B34F9">
        <w:rPr>
          <w:rFonts w:ascii="Times New Roman" w:eastAsia="Times New Roman" w:hAnsi="Times New Roman" w:cs="Times New Roman"/>
          <w:bCs/>
          <w:color w:val="02275D"/>
          <w:szCs w:val="28"/>
        </w:rPr>
        <w:t xml:space="preserve">medical </w:t>
      </w:r>
      <w:r w:rsidRPr="00574042">
        <w:rPr>
          <w:rFonts w:ascii="Times New Roman" w:eastAsia="Times New Roman" w:hAnsi="Times New Roman" w:cs="Times New Roman"/>
          <w:bCs/>
          <w:color w:val="02275D"/>
          <w:szCs w:val="28"/>
        </w:rPr>
        <w:t xml:space="preserve">reports and </w:t>
      </w:r>
      <w:r>
        <w:rPr>
          <w:rFonts w:ascii="Times New Roman" w:eastAsia="Times New Roman" w:hAnsi="Times New Roman" w:cs="Times New Roman"/>
          <w:bCs/>
          <w:color w:val="02275D"/>
          <w:szCs w:val="28"/>
        </w:rPr>
        <w:t xml:space="preserve">making informed </w:t>
      </w:r>
      <w:r w:rsidR="008B34F9">
        <w:rPr>
          <w:rFonts w:ascii="Times New Roman" w:eastAsia="Times New Roman" w:hAnsi="Times New Roman" w:cs="Times New Roman"/>
          <w:bCs/>
          <w:color w:val="02275D"/>
          <w:szCs w:val="28"/>
        </w:rPr>
        <w:t>decisions</w:t>
      </w:r>
      <w:r>
        <w:rPr>
          <w:rFonts w:ascii="Times New Roman" w:eastAsia="Times New Roman" w:hAnsi="Times New Roman" w:cs="Times New Roman"/>
          <w:bCs/>
          <w:color w:val="02275D"/>
          <w:szCs w:val="28"/>
        </w:rPr>
        <w:t xml:space="preserve"> about lifestyle</w:t>
      </w:r>
      <w:r w:rsidR="008B34F9">
        <w:rPr>
          <w:rFonts w:ascii="Times New Roman" w:eastAsia="Times New Roman" w:hAnsi="Times New Roman" w:cs="Times New Roman"/>
          <w:bCs/>
          <w:color w:val="02275D"/>
          <w:szCs w:val="28"/>
        </w:rPr>
        <w:t xml:space="preserve"> changes.</w:t>
      </w:r>
    </w:p>
    <w:p w14:paraId="7DD33B2F" w14:textId="77777777" w:rsidR="00C109BB" w:rsidRPr="00E9596F" w:rsidRDefault="00C109BB" w:rsidP="00C109BB">
      <w:pPr>
        <w:rPr>
          <w:rFonts w:ascii="Times New Roman" w:eastAsia="Times New Roman" w:hAnsi="Times New Roman" w:cs="Times New Roman"/>
          <w:b/>
          <w:color w:val="02275D"/>
          <w:sz w:val="44"/>
        </w:rPr>
      </w:pPr>
    </w:p>
    <w:p w14:paraId="731CEEF9" w14:textId="775752B6" w:rsidR="008B34F9" w:rsidRDefault="008B34F9" w:rsidP="008B34F9">
      <w:pPr>
        <w:pStyle w:val="Heading3"/>
        <w:pBdr>
          <w:top w:val="single" w:sz="24" w:space="1" w:color="032B66"/>
          <w:left w:val="single" w:sz="24" w:space="4" w:color="032B66"/>
          <w:bottom w:val="single" w:sz="24" w:space="1" w:color="032B66"/>
          <w:right w:val="single" w:sz="24" w:space="4" w:color="032B66"/>
        </w:pBdr>
        <w:rPr>
          <w:rFonts w:ascii="Times New Roman" w:hAnsi="Times New Roman"/>
        </w:rPr>
      </w:pPr>
      <w:r w:rsidRPr="00E9596F">
        <w:rPr>
          <w:rFonts w:ascii="Times New Roman" w:hAnsi="Times New Roman"/>
        </w:rPr>
        <w:lastRenderedPageBreak/>
        <w:t xml:space="preserve">Dataset </w:t>
      </w:r>
      <w:r w:rsidR="009120F2">
        <w:rPr>
          <w:rFonts w:ascii="Times New Roman" w:hAnsi="Times New Roman"/>
        </w:rPr>
        <w:t>2</w:t>
      </w:r>
      <w:r w:rsidRPr="00E9596F">
        <w:rPr>
          <w:rFonts w:ascii="Times New Roman" w:hAnsi="Times New Roman"/>
        </w:rPr>
        <w:t>:</w:t>
      </w:r>
    </w:p>
    <w:p w14:paraId="6F27E88F" w14:textId="77777777" w:rsidR="009120F2" w:rsidRPr="009120F2" w:rsidRDefault="009120F2" w:rsidP="009120F2">
      <w:pPr>
        <w:pBdr>
          <w:top w:val="single" w:sz="24" w:space="1" w:color="032B66"/>
          <w:left w:val="single" w:sz="24" w:space="4" w:color="032B66"/>
          <w:bottom w:val="single" w:sz="24" w:space="1" w:color="032B66"/>
          <w:right w:val="single" w:sz="24" w:space="4" w:color="032B66"/>
        </w:pBdr>
        <w:rPr>
          <w:rFonts w:ascii="Times New Roman" w:eastAsia="Times New Roman" w:hAnsi="Times New Roman" w:cs="Times New Roman"/>
          <w:b/>
          <w:bCs/>
          <w:color w:val="02275D"/>
          <w:sz w:val="44"/>
        </w:rPr>
      </w:pPr>
      <w:r w:rsidRPr="009120F2">
        <w:rPr>
          <w:rFonts w:ascii="Times New Roman" w:eastAsia="Times New Roman" w:hAnsi="Times New Roman" w:cs="Times New Roman"/>
          <w:b/>
          <w:bCs/>
          <w:color w:val="02275D"/>
          <w:sz w:val="44"/>
        </w:rPr>
        <w:t>Lung Cancer Prediction</w:t>
      </w:r>
    </w:p>
    <w:p w14:paraId="6D2FB436" w14:textId="77777777" w:rsidR="009120F2" w:rsidRPr="009120F2" w:rsidRDefault="009120F2" w:rsidP="009120F2">
      <w:pPr>
        <w:pBdr>
          <w:top w:val="single" w:sz="24" w:space="1" w:color="032B66"/>
          <w:left w:val="single" w:sz="24" w:space="4" w:color="032B66"/>
          <w:bottom w:val="single" w:sz="24" w:space="1" w:color="032B66"/>
          <w:right w:val="single" w:sz="24" w:space="4" w:color="032B66"/>
        </w:pBdr>
        <w:rPr>
          <w:rFonts w:ascii="Times New Roman" w:eastAsia="Times New Roman" w:hAnsi="Times New Roman" w:cs="Times New Roman"/>
          <w:color w:val="002060"/>
          <w:sz w:val="20"/>
          <w:szCs w:val="16"/>
        </w:rPr>
      </w:pPr>
      <w:r w:rsidRPr="009120F2">
        <w:rPr>
          <w:rFonts w:ascii="Times New Roman" w:eastAsia="Times New Roman" w:hAnsi="Times New Roman" w:cs="Times New Roman"/>
          <w:color w:val="002060"/>
          <w:sz w:val="20"/>
          <w:szCs w:val="16"/>
        </w:rPr>
        <w:t>Air Pollution, Alcohol, Smoking &amp; Risk of Lung Cancer</w:t>
      </w:r>
    </w:p>
    <w:p w14:paraId="2662944B" w14:textId="77777777" w:rsidR="009120F2" w:rsidRDefault="009120F2" w:rsidP="008B34F9">
      <w:pPr>
        <w:pStyle w:val="Chapter"/>
        <w:pBdr>
          <w:top w:val="single" w:sz="24" w:space="1" w:color="032B66"/>
          <w:left w:val="single" w:sz="24" w:space="4" w:color="032B66"/>
          <w:bottom w:val="single" w:sz="24" w:space="1" w:color="032B66"/>
          <w:right w:val="single" w:sz="24" w:space="4" w:color="032B66"/>
        </w:pBdr>
        <w:rPr>
          <w:rFonts w:ascii="Times New Roman" w:hAnsi="Times New Roman"/>
          <w:b/>
          <w:color w:val="C00000"/>
          <w:u w:val="single"/>
        </w:rPr>
      </w:pPr>
    </w:p>
    <w:p w14:paraId="4CA361F7" w14:textId="106ABEA2" w:rsidR="008B34F9" w:rsidRPr="00E9596F" w:rsidRDefault="008B34F9" w:rsidP="008B34F9">
      <w:pPr>
        <w:pStyle w:val="Chapter"/>
        <w:pBdr>
          <w:top w:val="single" w:sz="24" w:space="1" w:color="032B66"/>
          <w:left w:val="single" w:sz="24" w:space="4" w:color="032B66"/>
          <w:bottom w:val="single" w:sz="24" w:space="1" w:color="032B66"/>
          <w:right w:val="single" w:sz="24" w:space="4" w:color="032B66"/>
        </w:pBdr>
        <w:rPr>
          <w:rFonts w:ascii="Times New Roman" w:hAnsi="Times New Roman"/>
          <w:color w:val="C00000"/>
        </w:rPr>
      </w:pPr>
      <w:r w:rsidRPr="00C775BC">
        <w:rPr>
          <w:rFonts w:ascii="Times New Roman" w:hAnsi="Times New Roman"/>
          <w:b/>
          <w:color w:val="C00000"/>
          <w:u w:val="single"/>
        </w:rPr>
        <w:t>Link:</w:t>
      </w:r>
      <w:r w:rsidRPr="00C775BC">
        <w:rPr>
          <w:rFonts w:ascii="Times New Roman" w:hAnsi="Times New Roman"/>
          <w:color w:val="C00000"/>
        </w:rPr>
        <w:t xml:space="preserve"> </w:t>
      </w:r>
      <w:hyperlink r:id="rId10" w:history="1">
        <w:r w:rsidR="009120F2">
          <w:rPr>
            <w:rStyle w:val="Hyperlink"/>
            <w:rFonts w:ascii="Times New Roman" w:hAnsi="Times New Roman"/>
          </w:rPr>
          <w:t>https://www.kaggle.com/datasets/thedevastator/</w:t>
        </w:r>
        <w:r w:rsidR="009120F2">
          <w:rPr>
            <w:rStyle w:val="Hyperlink"/>
            <w:rFonts w:ascii="Times New Roman" w:hAnsi="Times New Roman"/>
          </w:rPr>
          <w:t>c</w:t>
        </w:r>
        <w:r w:rsidR="009120F2">
          <w:rPr>
            <w:rStyle w:val="Hyperlink"/>
            <w:rFonts w:ascii="Times New Roman" w:hAnsi="Times New Roman"/>
          </w:rPr>
          <w:t>ancer-patients-and-air-pollution-a-new-link</w:t>
        </w:r>
      </w:hyperlink>
    </w:p>
    <w:p w14:paraId="32F22BF4" w14:textId="77777777" w:rsidR="008B34F9" w:rsidRPr="00E9596F" w:rsidRDefault="008B34F9" w:rsidP="008B34F9">
      <w:pPr>
        <w:pStyle w:val="Chapter"/>
        <w:pBdr>
          <w:top w:val="single" w:sz="24" w:space="1" w:color="032B66"/>
          <w:left w:val="single" w:sz="24" w:space="4" w:color="032B66"/>
          <w:bottom w:val="single" w:sz="24" w:space="1" w:color="032B66"/>
          <w:right w:val="single" w:sz="24" w:space="4" w:color="032B66"/>
        </w:pBdr>
        <w:rPr>
          <w:rFonts w:ascii="Times New Roman" w:hAnsi="Times New Roman"/>
        </w:rPr>
      </w:pPr>
    </w:p>
    <w:p w14:paraId="0F8D06B6" w14:textId="77777777" w:rsidR="008B34F9" w:rsidRPr="00E86389" w:rsidRDefault="008B34F9" w:rsidP="008B34F9">
      <w:pPr>
        <w:pStyle w:val="Chapter"/>
        <w:pBdr>
          <w:top w:val="single" w:sz="24" w:space="1" w:color="032B66"/>
          <w:left w:val="single" w:sz="24" w:space="4" w:color="032B66"/>
          <w:bottom w:val="single" w:sz="24" w:space="1" w:color="032B66"/>
          <w:right w:val="single" w:sz="24" w:space="4" w:color="032B66"/>
        </w:pBdr>
        <w:rPr>
          <w:rFonts w:ascii="Times New Roman" w:hAnsi="Times New Roman"/>
        </w:rPr>
      </w:pPr>
      <w:r w:rsidRPr="00C775BC">
        <w:rPr>
          <w:rFonts w:ascii="Times New Roman" w:hAnsi="Times New Roman"/>
          <w:b/>
          <w:u w:val="single"/>
        </w:rPr>
        <w:t>Usability:</w:t>
      </w:r>
      <w:r w:rsidRPr="00C775BC">
        <w:rPr>
          <w:rFonts w:ascii="Times New Roman" w:hAnsi="Times New Roman"/>
          <w:b/>
        </w:rPr>
        <w:t xml:space="preserve"> </w:t>
      </w:r>
      <w:r w:rsidRPr="00E86389">
        <w:rPr>
          <w:rFonts w:ascii="Times New Roman" w:hAnsi="Times New Roman"/>
        </w:rPr>
        <w:t>10</w:t>
      </w:r>
      <w:r w:rsidRPr="00C775BC">
        <w:rPr>
          <w:rFonts w:ascii="Times New Roman" w:hAnsi="Times New Roman"/>
        </w:rPr>
        <w:t xml:space="preserve"> </w:t>
      </w:r>
    </w:p>
    <w:p w14:paraId="340B86DC" w14:textId="77777777" w:rsidR="002C4473" w:rsidRPr="002C4473" w:rsidRDefault="008B34F9" w:rsidP="002C4473">
      <w:pPr>
        <w:pStyle w:val="Chapter"/>
        <w:pBdr>
          <w:top w:val="single" w:sz="24" w:space="1" w:color="032B66"/>
          <w:left w:val="single" w:sz="24" w:space="4" w:color="032B66"/>
          <w:bottom w:val="single" w:sz="24" w:space="1" w:color="032B66"/>
          <w:right w:val="single" w:sz="24" w:space="4" w:color="032B66"/>
        </w:pBdr>
        <w:rPr>
          <w:rFonts w:ascii="Times New Roman" w:hAnsi="Times New Roman"/>
        </w:rPr>
      </w:pPr>
      <w:r w:rsidRPr="00C775BC">
        <w:rPr>
          <w:rFonts w:ascii="Times New Roman" w:hAnsi="Times New Roman"/>
          <w:b/>
          <w:u w:val="single"/>
        </w:rPr>
        <w:t>Size:</w:t>
      </w:r>
      <w:r w:rsidRPr="00C775BC">
        <w:rPr>
          <w:rFonts w:ascii="Times New Roman" w:hAnsi="Times New Roman"/>
        </w:rPr>
        <w:t xml:space="preserve"> ~</w:t>
      </w:r>
      <w:r w:rsidRPr="00E86389">
        <w:rPr>
          <w:rFonts w:ascii="Times New Roman" w:hAnsi="Times New Roman"/>
        </w:rPr>
        <w:t xml:space="preserve"> </w:t>
      </w:r>
      <w:r w:rsidR="002C4473" w:rsidRPr="002C4473">
        <w:rPr>
          <w:rFonts w:ascii="Times New Roman" w:hAnsi="Times New Roman"/>
        </w:rPr>
        <w:t xml:space="preserve">Usability: 10 </w:t>
      </w:r>
    </w:p>
    <w:p w14:paraId="394187A1" w14:textId="77777777" w:rsidR="002C4473" w:rsidRPr="002C4473" w:rsidRDefault="002C4473" w:rsidP="002C4473">
      <w:pPr>
        <w:pStyle w:val="Chapter"/>
        <w:pBdr>
          <w:top w:val="single" w:sz="24" w:space="1" w:color="032B66"/>
          <w:left w:val="single" w:sz="24" w:space="4" w:color="032B66"/>
          <w:bottom w:val="single" w:sz="24" w:space="1" w:color="032B66"/>
          <w:right w:val="single" w:sz="24" w:space="4" w:color="032B66"/>
        </w:pBdr>
        <w:rPr>
          <w:rFonts w:ascii="Times New Roman" w:hAnsi="Times New Roman"/>
        </w:rPr>
      </w:pPr>
      <w:r w:rsidRPr="002C4473">
        <w:rPr>
          <w:rFonts w:ascii="Times New Roman" w:hAnsi="Times New Roman"/>
        </w:rPr>
        <w:t>Size: ~ 1k Entries with 26 Features (Columns). The dataset contains feature Descriptions and categorical distribution information</w:t>
      </w:r>
    </w:p>
    <w:p w14:paraId="21FCFFEF" w14:textId="77777777" w:rsidR="002C4473" w:rsidRPr="002C4473" w:rsidRDefault="002C4473" w:rsidP="002C4473">
      <w:pPr>
        <w:pStyle w:val="Chapter"/>
        <w:pBdr>
          <w:top w:val="single" w:sz="24" w:space="1" w:color="032B66"/>
          <w:left w:val="single" w:sz="24" w:space="4" w:color="032B66"/>
          <w:bottom w:val="single" w:sz="24" w:space="1" w:color="032B66"/>
          <w:right w:val="single" w:sz="24" w:space="4" w:color="032B66"/>
        </w:pBdr>
        <w:rPr>
          <w:rFonts w:ascii="Times New Roman" w:hAnsi="Times New Roman"/>
        </w:rPr>
      </w:pPr>
    </w:p>
    <w:p w14:paraId="01F34281" w14:textId="77777777" w:rsidR="002C4473" w:rsidRPr="002C4473" w:rsidRDefault="002C4473" w:rsidP="002C4473">
      <w:pPr>
        <w:pStyle w:val="Chapter"/>
        <w:pBdr>
          <w:top w:val="single" w:sz="24" w:space="1" w:color="032B66"/>
          <w:left w:val="single" w:sz="24" w:space="4" w:color="032B66"/>
          <w:bottom w:val="single" w:sz="24" w:space="1" w:color="032B66"/>
          <w:right w:val="single" w:sz="24" w:space="4" w:color="032B66"/>
        </w:pBdr>
        <w:rPr>
          <w:rFonts w:ascii="Times New Roman" w:hAnsi="Times New Roman"/>
          <w:b/>
          <w:bCs w:val="0"/>
          <w:u w:val="single"/>
        </w:rPr>
      </w:pPr>
      <w:r w:rsidRPr="002C4473">
        <w:rPr>
          <w:rFonts w:ascii="Times New Roman" w:hAnsi="Times New Roman"/>
          <w:b/>
          <w:bCs w:val="0"/>
          <w:u w:val="single"/>
        </w:rPr>
        <w:t>Description</w:t>
      </w:r>
    </w:p>
    <w:p w14:paraId="6C4AF7B2" w14:textId="65F96EC6" w:rsidR="002C4473" w:rsidRPr="002C4473" w:rsidRDefault="002C4473" w:rsidP="002C4473">
      <w:pPr>
        <w:pStyle w:val="Chapter"/>
        <w:pBdr>
          <w:top w:val="single" w:sz="24" w:space="1" w:color="032B66"/>
          <w:left w:val="single" w:sz="24" w:space="4" w:color="032B66"/>
          <w:bottom w:val="single" w:sz="24" w:space="1" w:color="032B66"/>
          <w:right w:val="single" w:sz="24" w:space="4" w:color="032B66"/>
        </w:pBdr>
        <w:rPr>
          <w:rFonts w:ascii="Times New Roman" w:hAnsi="Times New Roman"/>
        </w:rPr>
      </w:pPr>
      <w:r w:rsidRPr="002C4473">
        <w:rPr>
          <w:rFonts w:ascii="Times New Roman" w:hAnsi="Times New Roman"/>
        </w:rPr>
        <w:t xml:space="preserve">This dataset contains categorical information on patients with lung cancer, including their age, gender, air pollution exposure, alcohol use, dust allergy, occupational hazards, genetic risk, chronic lung disease, balanced diet, obesity, smoking, passive smoking, chest pain, coughing of blood, fatigue, weight loss, shortness of breath, wheezing, swallowing difficulty, clubbing of fingernails and snoring. The data is categorized under different categories such as high-pollution group, low-pollution group, </w:t>
      </w:r>
      <w:r>
        <w:rPr>
          <w:rFonts w:ascii="Times New Roman" w:hAnsi="Times New Roman"/>
        </w:rPr>
        <w:t>t</w:t>
      </w:r>
      <w:r w:rsidRPr="002C4473">
        <w:rPr>
          <w:rFonts w:ascii="Times New Roman" w:hAnsi="Times New Roman"/>
        </w:rPr>
        <w:t>he level of occupational hazards of the patient. (Categorical)</w:t>
      </w:r>
      <w:r w:rsidR="00703255">
        <w:rPr>
          <w:rFonts w:ascii="Times New Roman" w:hAnsi="Times New Roman"/>
        </w:rPr>
        <w:t xml:space="preserve"> and many more.</w:t>
      </w:r>
    </w:p>
    <w:p w14:paraId="130D67A6" w14:textId="77777777" w:rsidR="002C4473" w:rsidRPr="002C4473" w:rsidRDefault="002C4473" w:rsidP="002C4473">
      <w:pPr>
        <w:pStyle w:val="Chapter"/>
        <w:pBdr>
          <w:top w:val="single" w:sz="24" w:space="1" w:color="032B66"/>
          <w:left w:val="single" w:sz="24" w:space="4" w:color="032B66"/>
          <w:bottom w:val="single" w:sz="24" w:space="1" w:color="032B66"/>
          <w:right w:val="single" w:sz="24" w:space="4" w:color="032B66"/>
        </w:pBdr>
        <w:rPr>
          <w:rFonts w:ascii="Times New Roman" w:hAnsi="Times New Roman"/>
        </w:rPr>
      </w:pPr>
    </w:p>
    <w:p w14:paraId="044DF8A4" w14:textId="77777777" w:rsidR="002C4473" w:rsidRPr="002C4473" w:rsidRDefault="002C4473" w:rsidP="002C4473">
      <w:pPr>
        <w:pStyle w:val="Chapter"/>
        <w:pBdr>
          <w:top w:val="single" w:sz="24" w:space="1" w:color="032B66"/>
          <w:left w:val="single" w:sz="24" w:space="4" w:color="032B66"/>
          <w:bottom w:val="single" w:sz="24" w:space="1" w:color="032B66"/>
          <w:right w:val="single" w:sz="24" w:space="4" w:color="032B66"/>
        </w:pBdr>
        <w:rPr>
          <w:rFonts w:ascii="Times New Roman" w:hAnsi="Times New Roman"/>
          <w:b/>
          <w:bCs w:val="0"/>
          <w:u w:val="single"/>
        </w:rPr>
      </w:pPr>
      <w:r w:rsidRPr="002C4473">
        <w:rPr>
          <w:rFonts w:ascii="Times New Roman" w:hAnsi="Times New Roman"/>
          <w:b/>
          <w:bCs w:val="0"/>
          <w:u w:val="single"/>
        </w:rPr>
        <w:t>Use-case Planned</w:t>
      </w:r>
    </w:p>
    <w:p w14:paraId="78D554DE" w14:textId="2F38ED07" w:rsidR="002C4473" w:rsidRPr="002C4473" w:rsidRDefault="002C4473" w:rsidP="002C4473">
      <w:pPr>
        <w:pStyle w:val="Chapter"/>
        <w:pBdr>
          <w:top w:val="single" w:sz="24" w:space="1" w:color="032B66"/>
          <w:left w:val="single" w:sz="24" w:space="4" w:color="032B66"/>
          <w:bottom w:val="single" w:sz="24" w:space="1" w:color="032B66"/>
          <w:right w:val="single" w:sz="24" w:space="4" w:color="032B66"/>
        </w:pBdr>
        <w:rPr>
          <w:rFonts w:ascii="Times New Roman" w:hAnsi="Times New Roman"/>
        </w:rPr>
      </w:pPr>
      <w:r w:rsidRPr="002C4473">
        <w:rPr>
          <w:rFonts w:ascii="Times New Roman" w:hAnsi="Times New Roman"/>
        </w:rPr>
        <w:t xml:space="preserve">The dataset is similar to dataset 1 and contains multiple bio signals, which are important factors in predicting the lifestyle of the person and their chances of getting lung cancer. If a </w:t>
      </w:r>
      <w:r w:rsidR="00703255" w:rsidRPr="002C4473">
        <w:rPr>
          <w:rFonts w:ascii="Times New Roman" w:hAnsi="Times New Roman"/>
        </w:rPr>
        <w:t>classification-based</w:t>
      </w:r>
      <w:r w:rsidR="00C516AE">
        <w:rPr>
          <w:rFonts w:ascii="Times New Roman" w:hAnsi="Times New Roman"/>
        </w:rPr>
        <w:t xml:space="preserve"> </w:t>
      </w:r>
      <w:r w:rsidR="00C516AE" w:rsidRPr="002C4473">
        <w:rPr>
          <w:rFonts w:ascii="Times New Roman" w:hAnsi="Times New Roman"/>
        </w:rPr>
        <w:t>machine</w:t>
      </w:r>
      <w:r w:rsidRPr="002C4473">
        <w:rPr>
          <w:rFonts w:ascii="Times New Roman" w:hAnsi="Times New Roman"/>
        </w:rPr>
        <w:t xml:space="preserve"> learning model is trained using </w:t>
      </w:r>
      <w:r w:rsidR="00703255">
        <w:rPr>
          <w:rFonts w:ascii="Times New Roman" w:hAnsi="Times New Roman"/>
        </w:rPr>
        <w:t>multiple</w:t>
      </w:r>
      <w:r w:rsidRPr="002C4473">
        <w:rPr>
          <w:rFonts w:ascii="Times New Roman" w:hAnsi="Times New Roman"/>
        </w:rPr>
        <w:t xml:space="preserve"> features, a model can be developed that can categorize person into low, medium, and high-risk classification of getting cancer </w:t>
      </w:r>
      <w:r w:rsidR="00703255">
        <w:rPr>
          <w:rFonts w:ascii="Times New Roman" w:hAnsi="Times New Roman"/>
        </w:rPr>
        <w:t>or it can be used to identify the current mental state of subject i.e., depression, anxiety or stress</w:t>
      </w:r>
    </w:p>
    <w:p w14:paraId="4F4FC0A5" w14:textId="5A642EB3" w:rsidR="00C109BB" w:rsidRPr="00E9596F" w:rsidRDefault="002C4473" w:rsidP="00703255">
      <w:pPr>
        <w:pStyle w:val="Chapter"/>
        <w:pBdr>
          <w:top w:val="single" w:sz="24" w:space="1" w:color="032B66"/>
          <w:left w:val="single" w:sz="24" w:space="4" w:color="032B66"/>
          <w:bottom w:val="single" w:sz="24" w:space="1" w:color="032B66"/>
          <w:right w:val="single" w:sz="24" w:space="4" w:color="032B66"/>
        </w:pBdr>
        <w:rPr>
          <w:rFonts w:ascii="Times New Roman" w:hAnsi="Times New Roman"/>
        </w:rPr>
      </w:pPr>
      <w:r w:rsidRPr="002C4473">
        <w:rPr>
          <w:rFonts w:ascii="Times New Roman" w:hAnsi="Times New Roman"/>
        </w:rPr>
        <w:t xml:space="preserve">Though the prediction will not provide absolute certainty or definitive results regarding one's health status, which can only be done by a doctor, it will certainly help in developing medical reports and making informed decisions </w:t>
      </w:r>
      <w:r w:rsidR="00703255" w:rsidRPr="00703255">
        <w:rPr>
          <w:rFonts w:ascii="Times New Roman" w:hAnsi="Times New Roman"/>
        </w:rPr>
        <w:t>about lifestyle changes.</w:t>
      </w:r>
    </w:p>
    <w:p w14:paraId="6D3CAAD8" w14:textId="77777777" w:rsidR="004B7E44" w:rsidRPr="00E9596F" w:rsidRDefault="004B7E44" w:rsidP="004B7E44">
      <w:pPr>
        <w:rPr>
          <w:rFonts w:ascii="Times New Roman" w:hAnsi="Times New Roman" w:cs="Times New Roman"/>
        </w:rPr>
      </w:pPr>
    </w:p>
    <w:sectPr w:rsidR="004B7E44" w:rsidRPr="00E9596F" w:rsidSect="004B7E44">
      <w:headerReference w:type="default" r:id="rId11"/>
      <w:footerReference w:type="default" r:id="rId12"/>
      <w:footerReference w:type="first" r:id="rId13"/>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2435B" w14:textId="77777777" w:rsidR="006B3543" w:rsidRDefault="006B3543" w:rsidP="004B7E44">
      <w:r>
        <w:separator/>
      </w:r>
    </w:p>
  </w:endnote>
  <w:endnote w:type="continuationSeparator" w:id="0">
    <w:p w14:paraId="049D337B" w14:textId="77777777" w:rsidR="006B3543" w:rsidRDefault="006B3543"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1DA0181C"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267615AD" w14:textId="76132E16" w:rsidR="00BB0E4D" w:rsidRPr="00BB0E4D" w:rsidRDefault="00BB0E4D" w:rsidP="00BB0E4D">
          <w:pPr>
            <w:pStyle w:val="Footer"/>
            <w:jc w:val="left"/>
            <w:rPr>
              <w:b/>
            </w:rPr>
          </w:pPr>
          <w:r>
            <w:rPr>
              <w:b/>
            </w:rPr>
            <w:t xml:space="preserve">    Aditya Patel                                                                                                                          DS675</w:t>
          </w:r>
        </w:p>
        <w:p w14:paraId="0D23487A" w14:textId="69493B71" w:rsidR="004B7E44" w:rsidRDefault="004B7E44"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5149BD1A"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35089" w14:textId="77777777" w:rsidR="006B3543" w:rsidRDefault="006B3543" w:rsidP="004B7E44">
      <w:r>
        <w:separator/>
      </w:r>
    </w:p>
  </w:footnote>
  <w:footnote w:type="continuationSeparator" w:id="0">
    <w:p w14:paraId="1161F28F" w14:textId="77777777" w:rsidR="006B3543" w:rsidRDefault="006B3543"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D4E29DB" w14:textId="77777777" w:rsidTr="004B7E44">
      <w:trPr>
        <w:trHeight w:val="1318"/>
      </w:trPr>
      <w:tc>
        <w:tcPr>
          <w:tcW w:w="12210" w:type="dxa"/>
          <w:tcBorders>
            <w:top w:val="nil"/>
            <w:left w:val="nil"/>
            <w:bottom w:val="nil"/>
            <w:right w:val="nil"/>
          </w:tcBorders>
        </w:tcPr>
        <w:p w14:paraId="0B4626E1" w14:textId="77777777" w:rsidR="004B7E44" w:rsidRDefault="004B7E44" w:rsidP="004B7E44">
          <w:pPr>
            <w:pStyle w:val="Header"/>
          </w:pPr>
          <w:r>
            <w:rPr>
              <w:noProof/>
            </w:rPr>
            <mc:AlternateContent>
              <mc:Choice Requires="wps">
                <w:drawing>
                  <wp:inline distT="0" distB="0" distL="0" distR="0" wp14:anchorId="673E2375" wp14:editId="55E32F12">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9C5969"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3E2375" id="Rectangle 11" o:spid="_x0000_s1029"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" fillcolor="#a4063e [3204]" stroked="f" strokeweight="2pt">
                    <v:textbox>
                      <w:txbxContent>
                        <w:p w14:paraId="2B9C5969"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F030C"/>
    <w:multiLevelType w:val="hybridMultilevel"/>
    <w:tmpl w:val="01BE23DA"/>
    <w:lvl w:ilvl="0" w:tplc="E6CE0C5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5998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E5"/>
    <w:rsid w:val="001A7F87"/>
    <w:rsid w:val="00293B83"/>
    <w:rsid w:val="002C4473"/>
    <w:rsid w:val="004B7E44"/>
    <w:rsid w:val="004D5252"/>
    <w:rsid w:val="004F2B86"/>
    <w:rsid w:val="00501263"/>
    <w:rsid w:val="00574042"/>
    <w:rsid w:val="005A718F"/>
    <w:rsid w:val="00683175"/>
    <w:rsid w:val="006A3CE7"/>
    <w:rsid w:val="006B3543"/>
    <w:rsid w:val="00703255"/>
    <w:rsid w:val="007516CF"/>
    <w:rsid w:val="00784474"/>
    <w:rsid w:val="007D1D8B"/>
    <w:rsid w:val="008618AD"/>
    <w:rsid w:val="008B33BC"/>
    <w:rsid w:val="008B34F9"/>
    <w:rsid w:val="009039E5"/>
    <w:rsid w:val="009120E9"/>
    <w:rsid w:val="009120F2"/>
    <w:rsid w:val="00945900"/>
    <w:rsid w:val="009C396C"/>
    <w:rsid w:val="00B313F4"/>
    <w:rsid w:val="00B572B4"/>
    <w:rsid w:val="00BB0D49"/>
    <w:rsid w:val="00BB0E4D"/>
    <w:rsid w:val="00C109BB"/>
    <w:rsid w:val="00C516AE"/>
    <w:rsid w:val="00C775BC"/>
    <w:rsid w:val="00D63C8C"/>
    <w:rsid w:val="00DB02EF"/>
    <w:rsid w:val="00DB26A7"/>
    <w:rsid w:val="00E76CAD"/>
    <w:rsid w:val="00E86389"/>
    <w:rsid w:val="00E94B5F"/>
    <w:rsid w:val="00E9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CBC2E"/>
  <w15:chartTrackingRefBased/>
  <w15:docId w15:val="{5BCB6CE0-3232-6E4A-A16F-52FFF458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Heading3"/>
    <w:link w:val="Heading2Char"/>
    <w:uiPriority w:val="2"/>
    <w:unhideWhenUsed/>
    <w:qFormat/>
    <w:rsid w:val="00BB0E4D"/>
    <w:pPr>
      <w:outlineLvl w:val="1"/>
    </w:pPr>
    <w:rPr>
      <w:b w:val="0"/>
      <w:bCs/>
      <w:sz w:val="52"/>
      <w:u w:val="single"/>
    </w:rPr>
  </w:style>
  <w:style w:type="paragraph" w:styleId="Heading3">
    <w:name w:val="heading 3"/>
    <w:basedOn w:val="Normal"/>
    <w:link w:val="Heading3Char"/>
    <w:uiPriority w:val="2"/>
    <w:unhideWhenUsed/>
    <w:qFormat/>
    <w:rsid w:val="00BB0E4D"/>
    <w:pPr>
      <w:spacing w:line="240" w:lineRule="auto"/>
      <w:outlineLvl w:val="2"/>
    </w:pPr>
    <w:rPr>
      <w:rFonts w:asciiTheme="majorHAnsi" w:eastAsia="Times New Roman" w:hAnsiTheme="majorHAnsi" w:cs="Times New Roman"/>
      <w:b/>
      <w:color w:val="02275D"/>
      <w:sz w:val="4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BB0E4D"/>
    <w:rPr>
      <w:rFonts w:asciiTheme="majorHAnsi" w:eastAsia="Times New Roman" w:hAnsiTheme="majorHAnsi" w:cs="Times New Roman"/>
      <w:bCs/>
      <w:color w:val="02275D"/>
      <w:sz w:val="52"/>
      <w:szCs w:val="22"/>
      <w:u w:val="single"/>
    </w:rPr>
  </w:style>
  <w:style w:type="character" w:customStyle="1" w:styleId="Heading3Char">
    <w:name w:val="Heading 3 Char"/>
    <w:basedOn w:val="DefaultParagraphFont"/>
    <w:link w:val="Heading3"/>
    <w:uiPriority w:val="2"/>
    <w:rsid w:val="00BB0E4D"/>
    <w:rPr>
      <w:rFonts w:asciiTheme="majorHAnsi" w:eastAsia="Times New Roman" w:hAnsiTheme="majorHAnsi" w:cs="Times New Roman"/>
      <w:b/>
      <w:color w:val="02275D"/>
      <w:sz w:val="4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Heading3"/>
    <w:uiPriority w:val="5"/>
    <w:unhideWhenUsed/>
    <w:qFormat/>
    <w:rsid w:val="00BB0E4D"/>
    <w:rPr>
      <w:b w:val="0"/>
      <w:bCs/>
      <w:sz w:val="28"/>
      <w:szCs w:val="28"/>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9039E5"/>
    <w:rPr>
      <w:color w:val="93C842" w:themeColor="hyperlink"/>
      <w:u w:val="single"/>
    </w:rPr>
  </w:style>
  <w:style w:type="character" w:styleId="UnresolvedMention">
    <w:name w:val="Unresolved Mention"/>
    <w:basedOn w:val="DefaultParagraphFont"/>
    <w:uiPriority w:val="99"/>
    <w:semiHidden/>
    <w:unhideWhenUsed/>
    <w:rsid w:val="009039E5"/>
    <w:rPr>
      <w:color w:val="605E5C"/>
      <w:shd w:val="clear" w:color="auto" w:fill="E1DFDD"/>
    </w:rPr>
  </w:style>
  <w:style w:type="character" w:styleId="FollowedHyperlink">
    <w:name w:val="FollowedHyperlink"/>
    <w:basedOn w:val="DefaultParagraphFont"/>
    <w:uiPriority w:val="99"/>
    <w:semiHidden/>
    <w:unhideWhenUsed/>
    <w:rsid w:val="00784474"/>
    <w:rPr>
      <w:color w:val="93C84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3073">
      <w:bodyDiv w:val="1"/>
      <w:marLeft w:val="0"/>
      <w:marRight w:val="0"/>
      <w:marTop w:val="0"/>
      <w:marBottom w:val="0"/>
      <w:divBdr>
        <w:top w:val="none" w:sz="0" w:space="0" w:color="auto"/>
        <w:left w:val="none" w:sz="0" w:space="0" w:color="auto"/>
        <w:bottom w:val="none" w:sz="0" w:space="0" w:color="auto"/>
        <w:right w:val="none" w:sz="0" w:space="0" w:color="auto"/>
      </w:divBdr>
    </w:div>
    <w:div w:id="253243217">
      <w:bodyDiv w:val="1"/>
      <w:marLeft w:val="0"/>
      <w:marRight w:val="0"/>
      <w:marTop w:val="0"/>
      <w:marBottom w:val="0"/>
      <w:divBdr>
        <w:top w:val="none" w:sz="0" w:space="0" w:color="auto"/>
        <w:left w:val="none" w:sz="0" w:space="0" w:color="auto"/>
        <w:bottom w:val="none" w:sz="0" w:space="0" w:color="auto"/>
        <w:right w:val="none" w:sz="0" w:space="0" w:color="auto"/>
      </w:divBdr>
    </w:div>
    <w:div w:id="664554803">
      <w:bodyDiv w:val="1"/>
      <w:marLeft w:val="0"/>
      <w:marRight w:val="0"/>
      <w:marTop w:val="0"/>
      <w:marBottom w:val="0"/>
      <w:divBdr>
        <w:top w:val="none" w:sz="0" w:space="0" w:color="auto"/>
        <w:left w:val="none" w:sz="0" w:space="0" w:color="auto"/>
        <w:bottom w:val="none" w:sz="0" w:space="0" w:color="auto"/>
        <w:right w:val="none" w:sz="0" w:space="0" w:color="auto"/>
      </w:divBdr>
    </w:div>
    <w:div w:id="738669541">
      <w:bodyDiv w:val="1"/>
      <w:marLeft w:val="0"/>
      <w:marRight w:val="0"/>
      <w:marTop w:val="0"/>
      <w:marBottom w:val="0"/>
      <w:divBdr>
        <w:top w:val="none" w:sz="0" w:space="0" w:color="auto"/>
        <w:left w:val="none" w:sz="0" w:space="0" w:color="auto"/>
        <w:bottom w:val="none" w:sz="0" w:space="0" w:color="auto"/>
        <w:right w:val="none" w:sz="0" w:space="0" w:color="auto"/>
      </w:divBdr>
    </w:div>
    <w:div w:id="955719616">
      <w:bodyDiv w:val="1"/>
      <w:marLeft w:val="0"/>
      <w:marRight w:val="0"/>
      <w:marTop w:val="0"/>
      <w:marBottom w:val="0"/>
      <w:divBdr>
        <w:top w:val="none" w:sz="0" w:space="0" w:color="auto"/>
        <w:left w:val="none" w:sz="0" w:space="0" w:color="auto"/>
        <w:bottom w:val="none" w:sz="0" w:space="0" w:color="auto"/>
        <w:right w:val="none" w:sz="0" w:space="0" w:color="auto"/>
      </w:divBdr>
      <w:divsChild>
        <w:div w:id="305353321">
          <w:marLeft w:val="0"/>
          <w:marRight w:val="720"/>
          <w:marTop w:val="330"/>
          <w:marBottom w:val="0"/>
          <w:divBdr>
            <w:top w:val="none" w:sz="0" w:space="0" w:color="auto"/>
            <w:left w:val="none" w:sz="0" w:space="0" w:color="auto"/>
            <w:bottom w:val="none" w:sz="0" w:space="0" w:color="auto"/>
            <w:right w:val="none" w:sz="0" w:space="0" w:color="auto"/>
          </w:divBdr>
        </w:div>
      </w:divsChild>
    </w:div>
    <w:div w:id="1027369660">
      <w:bodyDiv w:val="1"/>
      <w:marLeft w:val="0"/>
      <w:marRight w:val="0"/>
      <w:marTop w:val="0"/>
      <w:marBottom w:val="0"/>
      <w:divBdr>
        <w:top w:val="none" w:sz="0" w:space="0" w:color="auto"/>
        <w:left w:val="none" w:sz="0" w:space="0" w:color="auto"/>
        <w:bottom w:val="none" w:sz="0" w:space="0" w:color="auto"/>
        <w:right w:val="none" w:sz="0" w:space="0" w:color="auto"/>
      </w:divBdr>
    </w:div>
    <w:div w:id="1041634495">
      <w:bodyDiv w:val="1"/>
      <w:marLeft w:val="0"/>
      <w:marRight w:val="0"/>
      <w:marTop w:val="0"/>
      <w:marBottom w:val="0"/>
      <w:divBdr>
        <w:top w:val="none" w:sz="0" w:space="0" w:color="auto"/>
        <w:left w:val="none" w:sz="0" w:space="0" w:color="auto"/>
        <w:bottom w:val="none" w:sz="0" w:space="0" w:color="auto"/>
        <w:right w:val="none" w:sz="0" w:space="0" w:color="auto"/>
      </w:divBdr>
    </w:div>
    <w:div w:id="165486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datasets/thedevastator/cancer-patients-and-air-pollution-a-new-link" TargetMode="External"/><Relationship Id="rId4" Type="http://schemas.openxmlformats.org/officeDocument/2006/relationships/webSettings" Target="webSettings.xml"/><Relationship Id="rId9" Type="http://schemas.openxmlformats.org/officeDocument/2006/relationships/hyperlink" Target="https://www.kaggle.com/datasets/sooyoungher/smoking-drinking-datase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itya/Library/Containers/com.microsoft.Word/Data/Library/Application%20Support/Microsoft/Office/16.0/DTS/Search/%7bA0AAECE0-1F7C-834C-871B-41FC4A65DBC3%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{A0AAECE0-1F7C-834C-871B-41FC4A65DBC3}tf16392796_win32.dotx</Template>
  <TotalTime>90</TotalTime>
  <Pages>4</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 Patel</cp:lastModifiedBy>
  <cp:revision>7</cp:revision>
  <dcterms:created xsi:type="dcterms:W3CDTF">2023-09-21T15:12:00Z</dcterms:created>
  <dcterms:modified xsi:type="dcterms:W3CDTF">2023-09-22T17:56:00Z</dcterms:modified>
</cp:coreProperties>
</file>